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8B82" w14:textId="2A26D5FC" w:rsidR="00E2273C" w:rsidRPr="005A26B5" w:rsidRDefault="00E828C9" w:rsidP="00932B57">
      <w:pPr>
        <w:pStyle w:val="Name"/>
        <w:pBdr>
          <w:top w:val="single" w:sz="4" w:space="2" w:color="7E97AD" w:themeColor="accent1"/>
        </w:pBdr>
        <w:jc w:val="center"/>
        <w:rPr>
          <w:sz w:val="22"/>
          <w:szCs w:val="22"/>
        </w:rPr>
      </w:pPr>
      <w:sdt>
        <w:sdtPr>
          <w:rPr>
            <w:sz w:val="22"/>
            <w:szCs w:val="22"/>
          </w:rPr>
          <w:alias w:val="Your Name"/>
          <w:tag w:val=""/>
          <w:id w:val="1197042864"/>
          <w:placeholder>
            <w:docPart w:val="1C7305CB91F6489DAA6B2532855782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403B" w:rsidRPr="005A26B5">
            <w:rPr>
              <w:sz w:val="22"/>
              <w:szCs w:val="22"/>
            </w:rPr>
            <w:t>cURRICULUM vITAE</w:t>
          </w:r>
        </w:sdtContent>
      </w:sdt>
    </w:p>
    <w:tbl>
      <w:tblPr>
        <w:tblStyle w:val="ResumeTable"/>
        <w:tblW w:w="5044" w:type="pct"/>
        <w:tblLook w:val="04A0" w:firstRow="1" w:lastRow="0" w:firstColumn="1" w:lastColumn="0" w:noHBand="0" w:noVBand="1"/>
        <w:tblDescription w:val="Resume"/>
      </w:tblPr>
      <w:tblGrid>
        <w:gridCol w:w="1815"/>
        <w:gridCol w:w="363"/>
        <w:gridCol w:w="7991"/>
      </w:tblGrid>
      <w:tr w:rsidR="00E2273C" w:rsidRPr="005A26B5" w14:paraId="147CA83B" w14:textId="77777777" w:rsidTr="0068631A">
        <w:trPr>
          <w:trHeight w:val="4745"/>
        </w:trPr>
        <w:tc>
          <w:tcPr>
            <w:tcW w:w="1815" w:type="dxa"/>
          </w:tcPr>
          <w:p w14:paraId="6528CEBE" w14:textId="7CE78A8A" w:rsidR="00E2273C" w:rsidRPr="005A26B5" w:rsidRDefault="00703FF0" w:rsidP="00BB7D43">
            <w:pPr>
              <w:pStyle w:val="Heading1"/>
              <w:jc w:val="left"/>
              <w:rPr>
                <w:sz w:val="22"/>
                <w:szCs w:val="22"/>
              </w:rPr>
            </w:pPr>
            <w:r w:rsidRPr="005A26B5">
              <w:rPr>
                <w:sz w:val="22"/>
                <w:szCs w:val="22"/>
              </w:rPr>
              <w:t>personal</w:t>
            </w:r>
            <w:r w:rsidR="000C5EDB" w:rsidRPr="005A26B5">
              <w:rPr>
                <w:sz w:val="22"/>
                <w:szCs w:val="22"/>
              </w:rPr>
              <w:t xml:space="preserve"> </w:t>
            </w:r>
            <w:r w:rsidRPr="005A26B5">
              <w:rPr>
                <w:sz w:val="22"/>
                <w:szCs w:val="22"/>
              </w:rPr>
              <w:t>dEtails</w:t>
            </w:r>
          </w:p>
        </w:tc>
        <w:tc>
          <w:tcPr>
            <w:tcW w:w="363" w:type="dxa"/>
          </w:tcPr>
          <w:p w14:paraId="69904B07" w14:textId="77777777" w:rsidR="00E2273C" w:rsidRPr="005A26B5" w:rsidRDefault="00E2273C" w:rsidP="00D429AF">
            <w:p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</w:tc>
        <w:tc>
          <w:tcPr>
            <w:tcW w:w="7991" w:type="dxa"/>
          </w:tcPr>
          <w:p w14:paraId="5F9B3CFC" w14:textId="271141D9" w:rsidR="00E2273C" w:rsidRPr="005A26B5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Name: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996705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    </w:t>
            </w:r>
            <w:r w:rsidR="00343A1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Keoabetswe</w:t>
            </w:r>
          </w:p>
          <w:p w14:paraId="617F6989" w14:textId="148AACBB" w:rsidR="00703FF0" w:rsidRPr="005A26B5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Surname: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4C7E2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</w:t>
            </w:r>
            <w:r w:rsidR="00343A1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Nthite</w:t>
            </w:r>
          </w:p>
          <w:p w14:paraId="70008C60" w14:textId="3DE3D024" w:rsidR="00703FF0" w:rsidRPr="005A26B5" w:rsidRDefault="00703FF0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Date of </w:t>
            </w:r>
            <w:r w:rsidR="00E53E4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Birth: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D429A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</w:t>
            </w:r>
            <w:r w:rsidR="00BB0B2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1994-09-21</w:t>
            </w:r>
          </w:p>
          <w:p w14:paraId="60163662" w14:textId="7F92E6FD" w:rsidR="00703FF0" w:rsidRPr="005A26B5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Gender:</w:t>
            </w:r>
            <w:r w:rsidR="00F344FC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</w:t>
            </w:r>
            <w:r w:rsidR="00D429A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1A6537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</w:t>
            </w:r>
            <w:r w:rsidR="00724110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Male</w:t>
            </w:r>
          </w:p>
          <w:p w14:paraId="4F314303" w14:textId="79DFAA06" w:rsidR="00BA2F58" w:rsidRPr="005A26B5" w:rsidRDefault="00BA2F58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ID </w:t>
            </w:r>
            <w:r w:rsidR="00E53E4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Number: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996705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</w:t>
            </w:r>
            <w:r w:rsidR="00C1600A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343A1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9409215929088</w:t>
            </w:r>
          </w:p>
          <w:p w14:paraId="2FE4BC22" w14:textId="3806D9D6" w:rsidR="00BA2F58" w:rsidRPr="005A26B5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Citizenship:</w:t>
            </w:r>
            <w:r w:rsidR="00BA2F5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996705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</w:t>
            </w:r>
            <w:r w:rsidR="00343A1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BA2F5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South African</w:t>
            </w:r>
          </w:p>
          <w:p w14:paraId="54C9936D" w14:textId="10A71B07" w:rsidR="00BA2F58" w:rsidRPr="005A26B5" w:rsidRDefault="00E53E46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Languages:</w:t>
            </w:r>
            <w:r w:rsidR="00996705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</w:t>
            </w:r>
            <w:r w:rsidR="00BA2F5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D96F59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BA2F5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English, Setswana, and isiZulu</w:t>
            </w:r>
          </w:p>
          <w:p w14:paraId="542990BE" w14:textId="0E69035D" w:rsidR="00F344FC" w:rsidRPr="005A26B5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Phone </w:t>
            </w:r>
            <w:r w:rsidR="00E53E4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numbers: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D429A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4C7E2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076 1980 469</w:t>
            </w:r>
          </w:p>
          <w:p w14:paraId="59A2A230" w14:textId="6C9F7414" w:rsidR="00F344FC" w:rsidRPr="005A26B5" w:rsidRDefault="00F344FC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Email</w:t>
            </w:r>
            <w:r w:rsidR="00E53E46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:</w:t>
            </w:r>
            <w:r w:rsidR="00D429A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</w:t>
            </w:r>
            <w:r w:rsidR="005F00CD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4907C4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</w:t>
            </w:r>
            <w:r w:rsidR="002A5BF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hyperlink r:id="rId11" w:history="1">
              <w:r w:rsidR="0081272A" w:rsidRPr="005A26B5">
                <w:rPr>
                  <w:rFonts w:ascii="Helvetica World" w:hAnsi="Helvetica World" w:cs="Helvetica World"/>
                  <w:color w:val="404040"/>
                  <w:sz w:val="22"/>
                  <w:szCs w:val="22"/>
                </w:rPr>
                <w:t>KeoNthite@gmail.com</w:t>
              </w:r>
            </w:hyperlink>
          </w:p>
          <w:p w14:paraId="3C35098B" w14:textId="60E81732" w:rsidR="00D03FAE" w:rsidRPr="005A26B5" w:rsidRDefault="00D03FAE" w:rsidP="00C1600A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Personal Website</w:t>
            </w:r>
            <w:r w:rsidR="002D4FAD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: </w:t>
            </w:r>
            <w:r w:rsidR="00A364E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</w:t>
            </w:r>
            <w:hyperlink r:id="rId12" w:history="1">
              <w:r w:rsidR="00790DC4" w:rsidRPr="005A26B5">
                <w:rPr>
                  <w:rStyle w:val="Hyperlink"/>
                  <w:rFonts w:ascii="Helvetica World" w:hAnsi="Helvetica World" w:cs="Helvetica World"/>
                  <w:sz w:val="22"/>
                  <w:szCs w:val="22"/>
                </w:rPr>
                <w:t>keonthite.co.za</w:t>
              </w:r>
            </w:hyperlink>
          </w:p>
          <w:p w14:paraId="62CBEBFD" w14:textId="1A851560" w:rsidR="00790DC4" w:rsidRPr="005A26B5" w:rsidRDefault="00790DC4" w:rsidP="00C1600A">
            <w:pPr>
              <w:pStyle w:val="ResumeText"/>
              <w:rPr>
                <w:rStyle w:val="Hyperlink"/>
                <w:sz w:val="18"/>
                <w:szCs w:val="18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GitHub: </w:t>
            </w:r>
            <w:r w:rsidR="00A74E1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    </w:t>
            </w:r>
            <w:hyperlink r:id="rId13" w:history="1">
              <w:r w:rsidRPr="005A26B5">
                <w:rPr>
                  <w:rStyle w:val="Hyperlink"/>
                  <w:rFonts w:ascii="Helvetica World" w:hAnsi="Helvetica World" w:cs="Helvetica World"/>
                  <w:sz w:val="22"/>
                  <w:szCs w:val="22"/>
                </w:rPr>
                <w:t>github.com/Keoabetswe</w:t>
              </w:r>
            </w:hyperlink>
            <w:r w:rsidR="000D6AD2" w:rsidRPr="005A26B5">
              <w:rPr>
                <w:rStyle w:val="Hyperlink"/>
                <w:sz w:val="18"/>
                <w:szCs w:val="18"/>
              </w:rPr>
              <w:t xml:space="preserve"> </w:t>
            </w:r>
          </w:p>
          <w:p w14:paraId="3FD9CAE0" w14:textId="4F7A37E8" w:rsidR="00864514" w:rsidRPr="005A26B5" w:rsidRDefault="00E53E46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Address:</w:t>
            </w:r>
            <w:r w:rsidR="00D47FF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F3567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</w:t>
            </w:r>
            <w:r w:rsidR="00996705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</w:t>
            </w:r>
            <w:r w:rsidR="00D96F59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2A5BF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15 </w:t>
            </w:r>
            <w:proofErr w:type="spellStart"/>
            <w:r w:rsidR="002A5BF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Roodebloem</w:t>
            </w:r>
            <w:proofErr w:type="spellEnd"/>
            <w:r w:rsidR="002A5BF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Rd</w:t>
            </w:r>
          </w:p>
          <w:p w14:paraId="21268D01" w14:textId="08523BDD" w:rsidR="002A5BF1" w:rsidRPr="005A26B5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                 Woodstock, Cape Town</w:t>
            </w:r>
          </w:p>
          <w:p w14:paraId="761EBE6F" w14:textId="76FCD811" w:rsidR="002A5BF1" w:rsidRPr="005A26B5" w:rsidRDefault="002A5BF1" w:rsidP="002A5BF1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                 7925    </w:t>
            </w:r>
          </w:p>
        </w:tc>
      </w:tr>
      <w:tr w:rsidR="00E2273C" w:rsidRPr="005A26B5" w14:paraId="1E39618D" w14:textId="77777777" w:rsidTr="0068631A">
        <w:trPr>
          <w:trHeight w:val="2716"/>
        </w:trPr>
        <w:tc>
          <w:tcPr>
            <w:tcW w:w="1815" w:type="dxa"/>
          </w:tcPr>
          <w:p w14:paraId="0D4E954F" w14:textId="58838FD2" w:rsidR="00E2273C" w:rsidRPr="005A26B5" w:rsidRDefault="00DE040D" w:rsidP="00BB7D43">
            <w:pPr>
              <w:pStyle w:val="Heading1"/>
              <w:jc w:val="left"/>
              <w:rPr>
                <w:sz w:val="22"/>
                <w:szCs w:val="22"/>
              </w:rPr>
            </w:pPr>
            <w:r w:rsidRPr="005A26B5">
              <w:rPr>
                <w:sz w:val="22"/>
                <w:szCs w:val="22"/>
              </w:rPr>
              <w:t xml:space="preserve"> </w:t>
            </w:r>
            <w:r w:rsidR="00E40EF5" w:rsidRPr="005A26B5">
              <w:rPr>
                <w:sz w:val="22"/>
                <w:szCs w:val="22"/>
              </w:rPr>
              <w:t>Education</w:t>
            </w:r>
          </w:p>
        </w:tc>
        <w:tc>
          <w:tcPr>
            <w:tcW w:w="363" w:type="dxa"/>
          </w:tcPr>
          <w:p w14:paraId="1AC2C22E" w14:textId="77777777" w:rsidR="00E2273C" w:rsidRPr="005A26B5" w:rsidRDefault="00E2273C">
            <w:pPr>
              <w:rPr>
                <w:sz w:val="22"/>
                <w:szCs w:val="22"/>
              </w:rPr>
            </w:pPr>
          </w:p>
        </w:tc>
        <w:tc>
          <w:tcPr>
            <w:tcW w:w="7991" w:type="dxa"/>
          </w:tcPr>
          <w:p w14:paraId="27D2EB74" w14:textId="77777777" w:rsidR="00BA02BA" w:rsidRPr="005A26B5" w:rsidRDefault="00176919" w:rsidP="00176919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B</w:t>
            </w:r>
            <w:r w:rsidR="00BA02BA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achelor of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Tech</w:t>
            </w:r>
            <w:r w:rsidR="00BA02BA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nology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in Information Technology (Software Development)</w:t>
            </w:r>
          </w:p>
          <w:p w14:paraId="59951F8E" w14:textId="77777777" w:rsidR="00752DB7" w:rsidRPr="005A26B5" w:rsidRDefault="00752DB7" w:rsidP="00752DB7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Cape Peninsula University of Technology</w:t>
            </w:r>
          </w:p>
          <w:p w14:paraId="382048DC" w14:textId="56F45AA2" w:rsidR="00176919" w:rsidRPr="005A26B5" w:rsidRDefault="00176919" w:rsidP="005D6F42">
            <w:pPr>
              <w:pStyle w:val="ResumeText"/>
              <w:rPr>
                <w:rStyle w:val="Heading2Char"/>
                <w:sz w:val="22"/>
                <w:szCs w:val="22"/>
              </w:rPr>
            </w:pPr>
            <w:r w:rsidRPr="005A26B5">
              <w:rPr>
                <w:rStyle w:val="Heading2Char"/>
                <w:sz w:val="22"/>
                <w:szCs w:val="22"/>
              </w:rPr>
              <w:t>2019</w:t>
            </w:r>
            <w:r w:rsidR="00630BDD" w:rsidRPr="005A26B5">
              <w:rPr>
                <w:rStyle w:val="Heading2Char"/>
                <w:sz w:val="22"/>
                <w:szCs w:val="22"/>
              </w:rPr>
              <w:t>-2020</w:t>
            </w:r>
          </w:p>
          <w:p w14:paraId="7745D2EA" w14:textId="77777777" w:rsidR="00752DB7" w:rsidRPr="005A26B5" w:rsidRDefault="00752DB7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  <w:p w14:paraId="47097937" w14:textId="77777777" w:rsidR="00752DB7" w:rsidRPr="005A26B5" w:rsidRDefault="00932B57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Diploma in Information Technology (Software </w:t>
            </w:r>
            <w:r w:rsidR="004A63B1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Development) </w:t>
            </w:r>
          </w:p>
          <w:p w14:paraId="21ADE750" w14:textId="4E59CBC2" w:rsidR="00752DB7" w:rsidRPr="005A26B5" w:rsidRDefault="00752DB7" w:rsidP="005D6F42">
            <w:pPr>
              <w:pStyle w:val="ResumeText"/>
              <w:rPr>
                <w:rStyle w:val="Heading2Char"/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Varsity College           </w:t>
            </w:r>
          </w:p>
          <w:p w14:paraId="3CA02751" w14:textId="517C1E94" w:rsidR="005D6F42" w:rsidRPr="005A26B5" w:rsidRDefault="005D6F42" w:rsidP="005D6F42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Style w:val="Heading2Char"/>
                <w:sz w:val="22"/>
                <w:szCs w:val="22"/>
              </w:rPr>
              <w:t>2016-</w:t>
            </w:r>
            <w:r w:rsidR="004146A9" w:rsidRPr="005A26B5">
              <w:rPr>
                <w:rStyle w:val="Heading2Char"/>
                <w:sz w:val="22"/>
                <w:szCs w:val="22"/>
              </w:rPr>
              <w:t>2</w:t>
            </w:r>
            <w:r w:rsidRPr="005A26B5">
              <w:rPr>
                <w:rStyle w:val="Heading2Char"/>
                <w:sz w:val="22"/>
                <w:szCs w:val="22"/>
              </w:rPr>
              <w:t>018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                      </w:t>
            </w:r>
          </w:p>
          <w:p w14:paraId="6E0A5A5C" w14:textId="5F932F3F" w:rsidR="00BB7D43" w:rsidRPr="005A26B5" w:rsidRDefault="00BB7D43" w:rsidP="00752DB7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</w:tc>
      </w:tr>
      <w:tr w:rsidR="0077402E" w:rsidRPr="005A26B5" w14:paraId="2E0524AD" w14:textId="77777777" w:rsidTr="0068631A">
        <w:trPr>
          <w:trHeight w:val="1835"/>
        </w:trPr>
        <w:tc>
          <w:tcPr>
            <w:tcW w:w="1815" w:type="dxa"/>
          </w:tcPr>
          <w:p w14:paraId="09E0F5A2" w14:textId="3382C3EF" w:rsidR="0077402E" w:rsidRPr="005A26B5" w:rsidRDefault="00BB7D43" w:rsidP="0077402E">
            <w:pPr>
              <w:rPr>
                <w:rFonts w:asciiTheme="majorHAnsi" w:eastAsiaTheme="majorEastAsia" w:hAnsiTheme="majorHAnsi" w:cstheme="majorBidi"/>
                <w:caps/>
                <w:color w:val="7E97AD" w:themeColor="accent1"/>
                <w:sz w:val="22"/>
                <w:szCs w:val="22"/>
              </w:rPr>
            </w:pPr>
            <w:r w:rsidRPr="005A26B5">
              <w:rPr>
                <w:rFonts w:asciiTheme="majorHAnsi" w:eastAsiaTheme="majorEastAsia" w:hAnsiTheme="majorHAnsi" w:cstheme="majorBidi"/>
                <w:caps/>
                <w:color w:val="7E97AD" w:themeColor="accent1"/>
                <w:sz w:val="22"/>
                <w:szCs w:val="22"/>
              </w:rPr>
              <w:t>Skills</w:t>
            </w:r>
          </w:p>
        </w:tc>
        <w:tc>
          <w:tcPr>
            <w:tcW w:w="363" w:type="dxa"/>
          </w:tcPr>
          <w:p w14:paraId="163C060C" w14:textId="77777777" w:rsidR="0077402E" w:rsidRPr="005A26B5" w:rsidRDefault="0077402E" w:rsidP="0077402E">
            <w:pPr>
              <w:rPr>
                <w:sz w:val="22"/>
                <w:szCs w:val="22"/>
              </w:rPr>
            </w:pPr>
          </w:p>
        </w:tc>
        <w:tc>
          <w:tcPr>
            <w:tcW w:w="7991" w:type="dxa"/>
          </w:tcPr>
          <w:p w14:paraId="2B22506A" w14:textId="2AEE3BAA" w:rsidR="00335F61" w:rsidRPr="00780745" w:rsidRDefault="00080D1F" w:rsidP="00780745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Java</w:t>
            </w:r>
          </w:p>
          <w:p w14:paraId="5BE27C96" w14:textId="266927A3" w:rsidR="00BB7D43" w:rsidRPr="005A26B5" w:rsidRDefault="00BB7D43" w:rsidP="00BB7D43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 xml:space="preserve">HTML </w:t>
            </w:r>
          </w:p>
          <w:p w14:paraId="7D720969" w14:textId="334AA1F9" w:rsidR="00780745" w:rsidRDefault="00BB7D43" w:rsidP="00780745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CSS</w:t>
            </w:r>
          </w:p>
          <w:p w14:paraId="5134A8CB" w14:textId="4AB8DA39" w:rsidR="00780745" w:rsidRPr="00780745" w:rsidRDefault="00780745" w:rsidP="00780745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JavaScript</w:t>
            </w:r>
          </w:p>
          <w:p w14:paraId="16D44B60" w14:textId="77777777" w:rsidR="00BB7D43" w:rsidRPr="005A26B5" w:rsidRDefault="00BB7D43" w:rsidP="00BB7D43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PHP</w:t>
            </w:r>
          </w:p>
          <w:p w14:paraId="2DEB1158" w14:textId="613F6440" w:rsidR="00204A0F" w:rsidRPr="005A26B5" w:rsidRDefault="006939D5" w:rsidP="00204A0F">
            <w:pPr>
              <w:pStyle w:val="Heading2"/>
              <w:numPr>
                <w:ilvl w:val="0"/>
                <w:numId w:val="3"/>
              </w:numPr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My</w:t>
            </w:r>
            <w:r w:rsidR="00BB7D43" w:rsidRPr="005A26B5">
              <w:rPr>
                <w:rFonts w:ascii="Helvetica World" w:eastAsiaTheme="minorHAnsi" w:hAnsi="Helvetica World" w:cs="Helvetica World"/>
                <w:b w:val="0"/>
                <w:bCs w:val="0"/>
                <w:caps w:val="0"/>
                <w:color w:val="404040"/>
                <w:sz w:val="22"/>
                <w:szCs w:val="22"/>
                <w14:ligatures w14:val="none"/>
              </w:rPr>
              <w:t>SQL</w:t>
            </w:r>
          </w:p>
        </w:tc>
      </w:tr>
      <w:tr w:rsidR="00BB7D43" w:rsidRPr="005A26B5" w14:paraId="3553515E" w14:textId="77777777" w:rsidTr="0068631A">
        <w:trPr>
          <w:trHeight w:val="1470"/>
        </w:trPr>
        <w:tc>
          <w:tcPr>
            <w:tcW w:w="1815" w:type="dxa"/>
            <w:tcBorders>
              <w:bottom w:val="nil"/>
            </w:tcBorders>
          </w:tcPr>
          <w:p w14:paraId="2FDA7E04" w14:textId="68FF3785" w:rsidR="00BB7D43" w:rsidRPr="005A26B5" w:rsidRDefault="00BB7D43" w:rsidP="00BB7D43">
            <w:pPr>
              <w:pStyle w:val="Heading1"/>
              <w:jc w:val="left"/>
              <w:rPr>
                <w:sz w:val="22"/>
                <w:szCs w:val="22"/>
              </w:rPr>
            </w:pPr>
            <w:r w:rsidRPr="005A26B5">
              <w:rPr>
                <w:sz w:val="22"/>
                <w:szCs w:val="22"/>
              </w:rPr>
              <w:lastRenderedPageBreak/>
              <w:t>Volunteer</w:t>
            </w:r>
            <w:r w:rsidR="005F155A" w:rsidRPr="005A26B5">
              <w:rPr>
                <w:sz w:val="22"/>
                <w:szCs w:val="22"/>
              </w:rPr>
              <w:t>ING</w:t>
            </w:r>
            <w:r w:rsidRPr="005A26B5">
              <w:rPr>
                <w:sz w:val="22"/>
                <w:szCs w:val="22"/>
              </w:rPr>
              <w:t xml:space="preserve"> Experience</w:t>
            </w:r>
          </w:p>
        </w:tc>
        <w:tc>
          <w:tcPr>
            <w:tcW w:w="363" w:type="dxa"/>
          </w:tcPr>
          <w:p w14:paraId="1A18C957" w14:textId="77777777" w:rsidR="00BB7D43" w:rsidRPr="005A26B5" w:rsidRDefault="00BB7D43" w:rsidP="00BB7D43">
            <w:pPr>
              <w:rPr>
                <w:sz w:val="22"/>
                <w:szCs w:val="22"/>
              </w:rPr>
            </w:pPr>
          </w:p>
        </w:tc>
        <w:tc>
          <w:tcPr>
            <w:tcW w:w="7991" w:type="dxa"/>
            <w:tcBorders>
              <w:bottom w:val="nil"/>
            </w:tcBorders>
          </w:tcPr>
          <w:p w14:paraId="25DD68CC" w14:textId="77777777" w:rsidR="00BB7D43" w:rsidRPr="005A26B5" w:rsidRDefault="00BB7D43" w:rsidP="00BB7D43">
            <w:pPr>
              <w:pStyle w:val="ResumeText"/>
              <w:numPr>
                <w:ilvl w:val="0"/>
                <w:numId w:val="6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Mentor at CoderDojo</w:t>
            </w:r>
          </w:p>
          <w:p w14:paraId="3A0A2197" w14:textId="77777777" w:rsidR="00BB7D43" w:rsidRPr="005A26B5" w:rsidRDefault="00BB7D43" w:rsidP="00BB7D43">
            <w:pPr>
              <w:pStyle w:val="ResumeText"/>
              <w:numPr>
                <w:ilvl w:val="0"/>
                <w:numId w:val="6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I assist in teaching 7-17-year old’s the fundamentals of </w:t>
            </w:r>
            <w:r w:rsidR="00080D1F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c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oding</w:t>
            </w:r>
          </w:p>
          <w:p w14:paraId="13C9872C" w14:textId="682A2565" w:rsidR="00FD77C5" w:rsidRPr="005A26B5" w:rsidRDefault="00BB7D43" w:rsidP="00FD77C5">
            <w:pPr>
              <w:pStyle w:val="Heading2"/>
              <w:ind w:left="720"/>
              <w:rPr>
                <w:sz w:val="22"/>
                <w:szCs w:val="22"/>
              </w:rPr>
            </w:pPr>
            <w:r w:rsidRPr="005A26B5">
              <w:rPr>
                <w:rStyle w:val="Heading2Char"/>
                <w:b/>
                <w:bCs/>
                <w:caps/>
                <w:sz w:val="22"/>
                <w:szCs w:val="22"/>
              </w:rPr>
              <w:t>April 2019 – Pr</w:t>
            </w:r>
            <w:r w:rsidR="00FD77C5" w:rsidRPr="005A26B5">
              <w:rPr>
                <w:rStyle w:val="Heading2Char"/>
                <w:b/>
                <w:bCs/>
                <w:caps/>
                <w:sz w:val="22"/>
                <w:szCs w:val="22"/>
              </w:rPr>
              <w:t>esent</w:t>
            </w:r>
          </w:p>
        </w:tc>
      </w:tr>
      <w:tr w:rsidR="0077402E" w:rsidRPr="005A26B5" w14:paraId="06CE62CC" w14:textId="77777777" w:rsidTr="0068631A">
        <w:trPr>
          <w:trHeight w:val="9452"/>
        </w:trPr>
        <w:tc>
          <w:tcPr>
            <w:tcW w:w="1815" w:type="dxa"/>
          </w:tcPr>
          <w:p w14:paraId="71EDCC5C" w14:textId="330AF950" w:rsidR="0077402E" w:rsidRPr="005A26B5" w:rsidRDefault="00870EF8" w:rsidP="00BB7D43">
            <w:pPr>
              <w:pStyle w:val="Heading1"/>
              <w:jc w:val="left"/>
              <w:rPr>
                <w:sz w:val="22"/>
                <w:szCs w:val="22"/>
              </w:rPr>
            </w:pPr>
            <w:r w:rsidRPr="005A26B5">
              <w:rPr>
                <w:sz w:val="22"/>
                <w:szCs w:val="22"/>
              </w:rPr>
              <w:t>pROJECTS</w:t>
            </w:r>
          </w:p>
        </w:tc>
        <w:tc>
          <w:tcPr>
            <w:tcW w:w="363" w:type="dxa"/>
          </w:tcPr>
          <w:p w14:paraId="4AC5E1CD" w14:textId="77777777" w:rsidR="0077402E" w:rsidRPr="005A26B5" w:rsidRDefault="0077402E" w:rsidP="0077402E">
            <w:p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</w:tc>
        <w:tc>
          <w:tcPr>
            <w:tcW w:w="7991" w:type="dxa"/>
          </w:tcPr>
          <w:p w14:paraId="0F3567EB" w14:textId="77777777" w:rsidR="00E50CD4" w:rsidRPr="005A26B5" w:rsidRDefault="00E50CD4" w:rsidP="00EE6F48">
            <w:pPr>
              <w:pStyle w:val="ResumeText"/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</w:pPr>
          </w:p>
          <w:p w14:paraId="4E72A134" w14:textId="57EDADF9" w:rsidR="00E50CD4" w:rsidRPr="005A26B5" w:rsidRDefault="00E50CD4" w:rsidP="00EE6F48">
            <w:pPr>
              <w:pStyle w:val="ResumeText"/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  <w:t>Personal Website</w:t>
            </w:r>
          </w:p>
          <w:p w14:paraId="20F00401" w14:textId="3E779E5F" w:rsidR="00FD489D" w:rsidRPr="005A26B5" w:rsidRDefault="0046229C" w:rsidP="00FD489D">
            <w:pPr>
              <w:pStyle w:val="Heading3"/>
              <w:keepNext w:val="0"/>
              <w:keepLines w:val="0"/>
              <w:numPr>
                <w:ilvl w:val="0"/>
                <w:numId w:val="14"/>
              </w:numPr>
              <w:spacing w:before="0" w:line="240" w:lineRule="auto"/>
              <w:textAlignment w:val="baseline"/>
              <w:rPr>
                <w:rFonts w:ascii="Helvetica World" w:eastAsiaTheme="minorHAnsi" w:hAnsi="Helvetica World" w:cs="Helvetica World"/>
                <w:b w:val="0"/>
                <w:bCs w:val="0"/>
                <w:color w:val="404040"/>
                <w:sz w:val="22"/>
                <w:szCs w:val="22"/>
                <w14:ligatures w14:val="none"/>
              </w:rPr>
            </w:pPr>
            <w:r w:rsidRPr="005A26B5">
              <w:rPr>
                <w:rFonts w:ascii="Helvetica World" w:eastAsiaTheme="minorHAnsi" w:hAnsi="Helvetica World" w:cs="Helvetica World"/>
                <w:b w:val="0"/>
                <w:bCs w:val="0"/>
                <w:color w:val="404040"/>
                <w:sz w:val="22"/>
                <w:szCs w:val="22"/>
                <w14:ligatures w14:val="none"/>
              </w:rPr>
              <w:t xml:space="preserve">Technologies used: </w:t>
            </w:r>
            <w:r w:rsidR="00FD489D" w:rsidRPr="005A26B5">
              <w:rPr>
                <w:rFonts w:ascii="Helvetica World" w:eastAsiaTheme="minorHAnsi" w:hAnsi="Helvetica World" w:cs="Helvetica World"/>
                <w:b w:val="0"/>
                <w:bCs w:val="0"/>
                <w:color w:val="404040"/>
                <w:sz w:val="22"/>
                <w:szCs w:val="22"/>
                <w14:ligatures w14:val="none"/>
              </w:rPr>
              <w:t>HTML, CSS, JavaScript, PHP, and MySQL</w:t>
            </w:r>
          </w:p>
          <w:p w14:paraId="32D65B2E" w14:textId="04F452F4" w:rsidR="00FD489D" w:rsidRPr="005A26B5" w:rsidRDefault="00D058B4" w:rsidP="00FD489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</w:pPr>
            <w:r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 xml:space="preserve">Back-end functionality to CRUD projects </w:t>
            </w:r>
            <w:r w:rsidR="00396FFE"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>once authenticated</w:t>
            </w:r>
          </w:p>
          <w:p w14:paraId="6474C2C2" w14:textId="63A91F90" w:rsidR="00FD489D" w:rsidRPr="005A26B5" w:rsidRDefault="006D713F" w:rsidP="00FD489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</w:pPr>
            <w:r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>E</w:t>
            </w:r>
            <w:r w:rsidRPr="005A26B5">
              <w:rPr>
                <w:rFonts w:ascii="Helvetica World" w:eastAsiaTheme="minorHAnsi" w:hAnsi="Helvetica World" w:cs="Helvetica World"/>
                <w:color w:val="404040"/>
                <w:sz w:val="22"/>
                <w:szCs w:val="22"/>
              </w:rPr>
              <w:t xml:space="preserve">mbedded RSS feed to retrieve </w:t>
            </w:r>
            <w:r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>personal blogs from Medium</w:t>
            </w:r>
          </w:p>
          <w:p w14:paraId="6E607E84" w14:textId="29D889E5" w:rsidR="00FD489D" w:rsidRPr="005A26B5" w:rsidRDefault="00FD489D" w:rsidP="00FD489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</w:pPr>
            <w:r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 xml:space="preserve">Contact form sends </w:t>
            </w:r>
            <w:r w:rsidR="00C54A36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>user</w:t>
            </w:r>
            <w:r w:rsidR="00396FFE"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 xml:space="preserve"> </w:t>
            </w:r>
            <w:r w:rsidRPr="005A26B5">
              <w:rPr>
                <w:rFonts w:ascii="Helvetica World" w:eastAsiaTheme="minorHAnsi" w:hAnsi="Helvetica World" w:cs="Helvetica World"/>
                <w:color w:val="404040"/>
                <w:kern w:val="20"/>
                <w:sz w:val="22"/>
                <w:szCs w:val="22"/>
                <w:lang w:eastAsia="ja-JP"/>
              </w:rPr>
              <w:t>data to mail server</w:t>
            </w:r>
          </w:p>
          <w:p w14:paraId="5F7C306E" w14:textId="4C41E428" w:rsidR="00FD489D" w:rsidRPr="005A26B5" w:rsidRDefault="00FD489D" w:rsidP="00F14670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  <w:p w14:paraId="0B95B389" w14:textId="0EE0503B" w:rsidR="00EE6F48" w:rsidRPr="005A26B5" w:rsidRDefault="00EE6F48" w:rsidP="00EE6F48">
            <w:pPr>
              <w:pStyle w:val="ResumeText"/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  <w:t>Shopping Cart</w:t>
            </w:r>
          </w:p>
          <w:p w14:paraId="091550C9" w14:textId="3FD95F27" w:rsidR="00EE6F48" w:rsidRPr="005A26B5" w:rsidRDefault="00EE6F48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Web app</w:t>
            </w:r>
            <w:r w:rsidR="00BF4E7C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using HTML, CSS, </w:t>
            </w:r>
            <w:r w:rsidR="00F52693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JavaScript,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PHP, and MySQL</w:t>
            </w:r>
          </w:p>
          <w:p w14:paraId="11C8E379" w14:textId="190A4315" w:rsidR="00EE6F48" w:rsidRPr="005A26B5" w:rsidRDefault="00EE6F48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Users can add and checkout items from cart</w:t>
            </w:r>
          </w:p>
          <w:p w14:paraId="130CB259" w14:textId="4B7C1FC4" w:rsidR="008F1EFA" w:rsidRPr="005A26B5" w:rsidRDefault="00EE6F48" w:rsidP="00E50CD4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Admin functionality to </w:t>
            </w:r>
            <w:r w:rsidR="0046229C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view, 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add, update, and delete item</w:t>
            </w:r>
            <w:r w:rsidR="005F155A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s</w:t>
            </w:r>
            <w:r w:rsidR="00396FFE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once authenticated</w:t>
            </w:r>
          </w:p>
          <w:p w14:paraId="2EFDFB86" w14:textId="634D1528" w:rsidR="00EB372A" w:rsidRPr="005A26B5" w:rsidRDefault="008F1EFA" w:rsidP="008F1EFA">
            <w:pPr>
              <w:pStyle w:val="ResumeText"/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  <w:t>Map Maestro</w:t>
            </w:r>
            <w:r w:rsidR="00EE6F48" w:rsidRPr="005A26B5"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  <w:t xml:space="preserve"> app</w:t>
            </w:r>
          </w:p>
          <w:p w14:paraId="74476730" w14:textId="1342C419" w:rsidR="008F1EFA" w:rsidRPr="005A26B5" w:rsidRDefault="00EE6F48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GPS Android app using Java</w:t>
            </w:r>
            <w:r w:rsidR="005F155A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and </w:t>
            </w:r>
            <w:r w:rsidR="00A45D19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Firebase</w:t>
            </w:r>
          </w:p>
          <w:p w14:paraId="78C6872D" w14:textId="6A284FCF" w:rsidR="00EB372A" w:rsidRPr="005A26B5" w:rsidRDefault="00EB372A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Used Google Maps APIs (Maps, Places</w:t>
            </w:r>
            <w:r w:rsidR="00EE6F48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, and Directions APIs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)</w:t>
            </w:r>
          </w:p>
          <w:p w14:paraId="1AD16130" w14:textId="28584B0D" w:rsidR="00EB372A" w:rsidRPr="005A26B5" w:rsidRDefault="005F155A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Functionality to search and bookmark locations</w:t>
            </w:r>
          </w:p>
          <w:p w14:paraId="6058086E" w14:textId="64F9AD3C" w:rsidR="008F1EFA" w:rsidRPr="005A26B5" w:rsidRDefault="005C2B28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Displays </w:t>
            </w:r>
            <w:r w:rsidR="008E4FF4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user’s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real-time location</w:t>
            </w:r>
          </w:p>
          <w:p w14:paraId="5977B162" w14:textId="17FA738E" w:rsidR="00E21568" w:rsidRPr="005A26B5" w:rsidRDefault="00E21568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Finds nearby places of interest</w:t>
            </w:r>
          </w:p>
          <w:p w14:paraId="3374D666" w14:textId="77777777" w:rsidR="00EE6F48" w:rsidRPr="005A26B5" w:rsidRDefault="00EE6F48" w:rsidP="00EE6F48">
            <w:pPr>
              <w:pStyle w:val="ResumeText"/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</w:p>
          <w:p w14:paraId="4375A4CD" w14:textId="143D9B68" w:rsidR="003B0083" w:rsidRPr="005A26B5" w:rsidRDefault="003B0083" w:rsidP="00EE6F48">
            <w:pPr>
              <w:pStyle w:val="ResumeText"/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b/>
                <w:color w:val="404040"/>
                <w:sz w:val="22"/>
                <w:szCs w:val="22"/>
              </w:rPr>
              <w:t>Step Tracker app</w:t>
            </w:r>
          </w:p>
          <w:p w14:paraId="13401A40" w14:textId="438D78E2" w:rsidR="003B0083" w:rsidRPr="005A26B5" w:rsidRDefault="003B0083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Health and Fitness Android app using Java</w:t>
            </w:r>
            <w:r w:rsidR="00BB3632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and SQL</w:t>
            </w:r>
            <w:r w:rsidR="00E07BC4"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ite</w:t>
            </w:r>
          </w:p>
          <w:p w14:paraId="1D3BD18F" w14:textId="77777777" w:rsidR="003B0083" w:rsidRPr="005A26B5" w:rsidRDefault="003B0083" w:rsidP="00E50CD4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Keeps track of user information (height, weight, BMI, steps, and goals)</w:t>
            </w:r>
          </w:p>
          <w:p w14:paraId="0D5B68C1" w14:textId="5374338A" w:rsidR="00E07BC4" w:rsidRPr="005A26B5" w:rsidRDefault="003B0083" w:rsidP="00F14670">
            <w:pPr>
              <w:pStyle w:val="ResumeText"/>
              <w:numPr>
                <w:ilvl w:val="0"/>
                <w:numId w:val="13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Used accelerometer sensor to count steps</w:t>
            </w:r>
          </w:p>
        </w:tc>
      </w:tr>
      <w:tr w:rsidR="0077402E" w:rsidRPr="005A26B5" w14:paraId="455F9795" w14:textId="77777777" w:rsidTr="0068631A">
        <w:trPr>
          <w:trHeight w:val="1137"/>
        </w:trPr>
        <w:tc>
          <w:tcPr>
            <w:tcW w:w="1815" w:type="dxa"/>
          </w:tcPr>
          <w:p w14:paraId="64F8B758" w14:textId="145B6871" w:rsidR="0077402E" w:rsidRPr="005A26B5" w:rsidRDefault="0077402E" w:rsidP="0077402E">
            <w:pPr>
              <w:pStyle w:val="Heading1"/>
              <w:jc w:val="center"/>
              <w:rPr>
                <w:sz w:val="22"/>
                <w:szCs w:val="22"/>
              </w:rPr>
            </w:pPr>
            <w:r w:rsidRPr="005A26B5">
              <w:rPr>
                <w:sz w:val="22"/>
                <w:szCs w:val="22"/>
              </w:rPr>
              <w:t>References</w:t>
            </w:r>
          </w:p>
        </w:tc>
        <w:tc>
          <w:tcPr>
            <w:tcW w:w="363" w:type="dxa"/>
          </w:tcPr>
          <w:p w14:paraId="349E8EED" w14:textId="77777777" w:rsidR="0077402E" w:rsidRPr="005A26B5" w:rsidRDefault="0077402E" w:rsidP="0077402E">
            <w:pPr>
              <w:rPr>
                <w:sz w:val="22"/>
                <w:szCs w:val="22"/>
              </w:rPr>
            </w:pPr>
          </w:p>
        </w:tc>
        <w:tc>
          <w:tcPr>
            <w:tcW w:w="7991" w:type="dxa"/>
          </w:tcPr>
          <w:p w14:paraId="1B932707" w14:textId="224C442E" w:rsidR="000D31B5" w:rsidRPr="000D31B5" w:rsidRDefault="000D31B5" w:rsidP="000D31B5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Adie </w:t>
            </w:r>
            <w:r w:rsidR="00713083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v</w:t>
            </w: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an Rensburg 083 452 4412 (Lecturer)</w:t>
            </w:r>
          </w:p>
          <w:p w14:paraId="0DA990FE" w14:textId="766188C9" w:rsidR="0077402E" w:rsidRPr="005A26B5" w:rsidRDefault="0077402E" w:rsidP="0077402E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proofErr w:type="spellStart"/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Simukai</w:t>
            </w:r>
            <w:proofErr w:type="spellEnd"/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proofErr w:type="spellStart"/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Musiyiwa</w:t>
            </w:r>
            <w:proofErr w:type="spellEnd"/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</w:t>
            </w:r>
            <w:r w:rsidR="00D36F5B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 xml:space="preserve">  </w:t>
            </w:r>
            <w:bookmarkStart w:id="0" w:name="_GoBack"/>
            <w:bookmarkEnd w:id="0"/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076 991 2183 (Lecturer)</w:t>
            </w:r>
          </w:p>
          <w:p w14:paraId="1CE2D705" w14:textId="20D54006" w:rsidR="0077402E" w:rsidRPr="005A26B5" w:rsidRDefault="0077402E" w:rsidP="007E2B6C">
            <w:pPr>
              <w:pStyle w:val="ListParagraph"/>
              <w:numPr>
                <w:ilvl w:val="0"/>
                <w:numId w:val="7"/>
              </w:numPr>
              <w:rPr>
                <w:rFonts w:ascii="Helvetica World" w:hAnsi="Helvetica World" w:cs="Helvetica World"/>
                <w:color w:val="404040"/>
                <w:sz w:val="22"/>
                <w:szCs w:val="22"/>
              </w:rPr>
            </w:pPr>
            <w:r w:rsidRPr="005A26B5">
              <w:rPr>
                <w:rFonts w:ascii="Helvetica World" w:hAnsi="Helvetica World" w:cs="Helvetica World"/>
                <w:color w:val="404040"/>
                <w:sz w:val="22"/>
                <w:szCs w:val="22"/>
              </w:rPr>
              <w:t>Leighton Reid-Daly 079 855 3096 (Former Team Leader)</w:t>
            </w:r>
          </w:p>
        </w:tc>
      </w:tr>
    </w:tbl>
    <w:p w14:paraId="5934A211" w14:textId="5487E84C" w:rsidR="00014889" w:rsidRPr="005A26B5" w:rsidRDefault="00014889" w:rsidP="00014889">
      <w:pPr>
        <w:tabs>
          <w:tab w:val="left" w:pos="2415"/>
        </w:tabs>
        <w:rPr>
          <w:sz w:val="22"/>
          <w:szCs w:val="22"/>
        </w:rPr>
      </w:pPr>
    </w:p>
    <w:sectPr w:rsidR="00014889" w:rsidRPr="005A26B5" w:rsidSect="00CC5A0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56447" w14:textId="77777777" w:rsidR="00E828C9" w:rsidRDefault="00E828C9">
      <w:pPr>
        <w:spacing w:before="0" w:after="0" w:line="240" w:lineRule="auto"/>
      </w:pPr>
      <w:r>
        <w:separator/>
      </w:r>
    </w:p>
  </w:endnote>
  <w:endnote w:type="continuationSeparator" w:id="0">
    <w:p w14:paraId="639BD72C" w14:textId="77777777" w:rsidR="00E828C9" w:rsidRDefault="00E828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C25FC" w14:textId="77777777" w:rsidR="00E828C9" w:rsidRDefault="00E828C9">
      <w:pPr>
        <w:spacing w:before="0" w:after="0" w:line="240" w:lineRule="auto"/>
      </w:pPr>
      <w:r>
        <w:separator/>
      </w:r>
    </w:p>
  </w:footnote>
  <w:footnote w:type="continuationSeparator" w:id="0">
    <w:p w14:paraId="4BF1D59F" w14:textId="77777777" w:rsidR="00E828C9" w:rsidRDefault="00E828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506"/>
    <w:multiLevelType w:val="hybridMultilevel"/>
    <w:tmpl w:val="312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15AE"/>
    <w:multiLevelType w:val="hybridMultilevel"/>
    <w:tmpl w:val="D9C6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1F9C"/>
    <w:multiLevelType w:val="hybridMultilevel"/>
    <w:tmpl w:val="59AE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88E"/>
    <w:multiLevelType w:val="hybridMultilevel"/>
    <w:tmpl w:val="39A032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0C6C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64C6"/>
    <w:multiLevelType w:val="hybridMultilevel"/>
    <w:tmpl w:val="845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4EA"/>
    <w:multiLevelType w:val="hybridMultilevel"/>
    <w:tmpl w:val="0248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D393D"/>
    <w:multiLevelType w:val="hybridMultilevel"/>
    <w:tmpl w:val="4566C7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42DBC"/>
    <w:multiLevelType w:val="hybridMultilevel"/>
    <w:tmpl w:val="8950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511A"/>
    <w:multiLevelType w:val="hybridMultilevel"/>
    <w:tmpl w:val="EDBC06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7A54"/>
    <w:multiLevelType w:val="hybridMultilevel"/>
    <w:tmpl w:val="99A8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D5EDE"/>
    <w:multiLevelType w:val="hybridMultilevel"/>
    <w:tmpl w:val="1854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D7253"/>
    <w:multiLevelType w:val="hybridMultilevel"/>
    <w:tmpl w:val="3798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A7753"/>
    <w:multiLevelType w:val="multilevel"/>
    <w:tmpl w:val="FCFE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zAxsTQwsDSzMDdS0lEKTi0uzszPAykwNKgFAFerVngtAAAA"/>
  </w:docVars>
  <w:rsids>
    <w:rsidRoot w:val="0069403B"/>
    <w:rsid w:val="00004A13"/>
    <w:rsid w:val="00004D09"/>
    <w:rsid w:val="00006D4F"/>
    <w:rsid w:val="00010B1C"/>
    <w:rsid w:val="00014889"/>
    <w:rsid w:val="000246BE"/>
    <w:rsid w:val="00036D71"/>
    <w:rsid w:val="00047798"/>
    <w:rsid w:val="00053EA8"/>
    <w:rsid w:val="000640F2"/>
    <w:rsid w:val="000663B2"/>
    <w:rsid w:val="000779EA"/>
    <w:rsid w:val="00080D1F"/>
    <w:rsid w:val="00082798"/>
    <w:rsid w:val="000A55C8"/>
    <w:rsid w:val="000A6060"/>
    <w:rsid w:val="000C5EDB"/>
    <w:rsid w:val="000D1841"/>
    <w:rsid w:val="000D31B5"/>
    <w:rsid w:val="000D58C3"/>
    <w:rsid w:val="000D6AD2"/>
    <w:rsid w:val="000E0BBA"/>
    <w:rsid w:val="000E0C41"/>
    <w:rsid w:val="000E2406"/>
    <w:rsid w:val="000E2F81"/>
    <w:rsid w:val="000E59CB"/>
    <w:rsid w:val="000F1259"/>
    <w:rsid w:val="000F4F93"/>
    <w:rsid w:val="000F6E37"/>
    <w:rsid w:val="00105232"/>
    <w:rsid w:val="00123BC4"/>
    <w:rsid w:val="001306D0"/>
    <w:rsid w:val="001377B2"/>
    <w:rsid w:val="0014179C"/>
    <w:rsid w:val="00160174"/>
    <w:rsid w:val="001656F6"/>
    <w:rsid w:val="00176919"/>
    <w:rsid w:val="00186BD7"/>
    <w:rsid w:val="001958B4"/>
    <w:rsid w:val="001A6537"/>
    <w:rsid w:val="001B35FF"/>
    <w:rsid w:val="001C0F87"/>
    <w:rsid w:val="001C5CE5"/>
    <w:rsid w:val="001E308C"/>
    <w:rsid w:val="001F18B1"/>
    <w:rsid w:val="001F198B"/>
    <w:rsid w:val="001F2BDF"/>
    <w:rsid w:val="00204A0F"/>
    <w:rsid w:val="002160AC"/>
    <w:rsid w:val="0022522D"/>
    <w:rsid w:val="00237ED8"/>
    <w:rsid w:val="00240D2F"/>
    <w:rsid w:val="002415A0"/>
    <w:rsid w:val="00274E4A"/>
    <w:rsid w:val="002A5BF1"/>
    <w:rsid w:val="002B4DC2"/>
    <w:rsid w:val="002B5197"/>
    <w:rsid w:val="002D4FAD"/>
    <w:rsid w:val="002F09F5"/>
    <w:rsid w:val="002F2761"/>
    <w:rsid w:val="002F656A"/>
    <w:rsid w:val="00301B70"/>
    <w:rsid w:val="00335F61"/>
    <w:rsid w:val="00343A18"/>
    <w:rsid w:val="00396439"/>
    <w:rsid w:val="00396FFE"/>
    <w:rsid w:val="00397D10"/>
    <w:rsid w:val="003B0083"/>
    <w:rsid w:val="003B68A9"/>
    <w:rsid w:val="003C44E7"/>
    <w:rsid w:val="003D31A0"/>
    <w:rsid w:val="003E0727"/>
    <w:rsid w:val="003E57C4"/>
    <w:rsid w:val="003E5F79"/>
    <w:rsid w:val="00411650"/>
    <w:rsid w:val="004146A9"/>
    <w:rsid w:val="00421498"/>
    <w:rsid w:val="00425ADB"/>
    <w:rsid w:val="00431CDA"/>
    <w:rsid w:val="00455215"/>
    <w:rsid w:val="004576D5"/>
    <w:rsid w:val="0045781D"/>
    <w:rsid w:val="004617F8"/>
    <w:rsid w:val="0046229C"/>
    <w:rsid w:val="00466267"/>
    <w:rsid w:val="00466F03"/>
    <w:rsid w:val="004907C4"/>
    <w:rsid w:val="00496385"/>
    <w:rsid w:val="004A105C"/>
    <w:rsid w:val="004A3725"/>
    <w:rsid w:val="004A63B1"/>
    <w:rsid w:val="004C7E26"/>
    <w:rsid w:val="004F0E20"/>
    <w:rsid w:val="00500FDB"/>
    <w:rsid w:val="00511123"/>
    <w:rsid w:val="00512C9D"/>
    <w:rsid w:val="00516154"/>
    <w:rsid w:val="005264B4"/>
    <w:rsid w:val="0057357E"/>
    <w:rsid w:val="005A26B5"/>
    <w:rsid w:val="005A27B7"/>
    <w:rsid w:val="005C2B28"/>
    <w:rsid w:val="005D47A4"/>
    <w:rsid w:val="005D6F42"/>
    <w:rsid w:val="005F00CD"/>
    <w:rsid w:val="005F155A"/>
    <w:rsid w:val="00603A19"/>
    <w:rsid w:val="00630BDD"/>
    <w:rsid w:val="0066543A"/>
    <w:rsid w:val="00667482"/>
    <w:rsid w:val="00680C8D"/>
    <w:rsid w:val="0068631A"/>
    <w:rsid w:val="00687ACD"/>
    <w:rsid w:val="006939D5"/>
    <w:rsid w:val="0069403B"/>
    <w:rsid w:val="0069649A"/>
    <w:rsid w:val="006A3ADC"/>
    <w:rsid w:val="006C26EA"/>
    <w:rsid w:val="006D1185"/>
    <w:rsid w:val="006D713F"/>
    <w:rsid w:val="006E1966"/>
    <w:rsid w:val="006E306D"/>
    <w:rsid w:val="006F04FF"/>
    <w:rsid w:val="006F5E2A"/>
    <w:rsid w:val="007021FA"/>
    <w:rsid w:val="00703FF0"/>
    <w:rsid w:val="00713083"/>
    <w:rsid w:val="00724110"/>
    <w:rsid w:val="00734107"/>
    <w:rsid w:val="007350AA"/>
    <w:rsid w:val="007368F4"/>
    <w:rsid w:val="00743274"/>
    <w:rsid w:val="00743367"/>
    <w:rsid w:val="0074524F"/>
    <w:rsid w:val="00752DB7"/>
    <w:rsid w:val="00754137"/>
    <w:rsid w:val="00756521"/>
    <w:rsid w:val="00761036"/>
    <w:rsid w:val="00762490"/>
    <w:rsid w:val="00763255"/>
    <w:rsid w:val="0077402E"/>
    <w:rsid w:val="007772A1"/>
    <w:rsid w:val="00780745"/>
    <w:rsid w:val="00790DC4"/>
    <w:rsid w:val="00791331"/>
    <w:rsid w:val="00796362"/>
    <w:rsid w:val="007A5866"/>
    <w:rsid w:val="007B099D"/>
    <w:rsid w:val="007B4686"/>
    <w:rsid w:val="007D5451"/>
    <w:rsid w:val="007D7FC5"/>
    <w:rsid w:val="007E2B6C"/>
    <w:rsid w:val="007F133C"/>
    <w:rsid w:val="00806CE6"/>
    <w:rsid w:val="00810B01"/>
    <w:rsid w:val="0081272A"/>
    <w:rsid w:val="008166BC"/>
    <w:rsid w:val="008308E6"/>
    <w:rsid w:val="00833BF2"/>
    <w:rsid w:val="00840028"/>
    <w:rsid w:val="0084210C"/>
    <w:rsid w:val="00856C4D"/>
    <w:rsid w:val="008621E7"/>
    <w:rsid w:val="00863537"/>
    <w:rsid w:val="00864514"/>
    <w:rsid w:val="00870EF8"/>
    <w:rsid w:val="00873B9D"/>
    <w:rsid w:val="0087568E"/>
    <w:rsid w:val="008758EB"/>
    <w:rsid w:val="00882C69"/>
    <w:rsid w:val="00883A50"/>
    <w:rsid w:val="008973A6"/>
    <w:rsid w:val="008A1D9D"/>
    <w:rsid w:val="008A5044"/>
    <w:rsid w:val="008E4FF4"/>
    <w:rsid w:val="008F1EFA"/>
    <w:rsid w:val="00905E22"/>
    <w:rsid w:val="00916D0E"/>
    <w:rsid w:val="00924EBA"/>
    <w:rsid w:val="00926C65"/>
    <w:rsid w:val="00932B57"/>
    <w:rsid w:val="009357FE"/>
    <w:rsid w:val="00940729"/>
    <w:rsid w:val="0094208E"/>
    <w:rsid w:val="00947666"/>
    <w:rsid w:val="00947A85"/>
    <w:rsid w:val="00955E80"/>
    <w:rsid w:val="009732A1"/>
    <w:rsid w:val="00983FFD"/>
    <w:rsid w:val="009941C3"/>
    <w:rsid w:val="009949E9"/>
    <w:rsid w:val="00996705"/>
    <w:rsid w:val="009A159F"/>
    <w:rsid w:val="009A7678"/>
    <w:rsid w:val="009A77B9"/>
    <w:rsid w:val="009B3228"/>
    <w:rsid w:val="009D32CD"/>
    <w:rsid w:val="009D43F2"/>
    <w:rsid w:val="009F416A"/>
    <w:rsid w:val="00A0282C"/>
    <w:rsid w:val="00A364E1"/>
    <w:rsid w:val="00A45D19"/>
    <w:rsid w:val="00A47CC6"/>
    <w:rsid w:val="00A62E28"/>
    <w:rsid w:val="00A74E18"/>
    <w:rsid w:val="00A77FB3"/>
    <w:rsid w:val="00A80C42"/>
    <w:rsid w:val="00A85AFE"/>
    <w:rsid w:val="00A87078"/>
    <w:rsid w:val="00AA24F8"/>
    <w:rsid w:val="00AA304E"/>
    <w:rsid w:val="00AD601C"/>
    <w:rsid w:val="00AE4CD9"/>
    <w:rsid w:val="00AF1ED8"/>
    <w:rsid w:val="00B02F28"/>
    <w:rsid w:val="00B11BAF"/>
    <w:rsid w:val="00B162EF"/>
    <w:rsid w:val="00B3460C"/>
    <w:rsid w:val="00B402DA"/>
    <w:rsid w:val="00B5528E"/>
    <w:rsid w:val="00B55523"/>
    <w:rsid w:val="00B81E27"/>
    <w:rsid w:val="00BA02BA"/>
    <w:rsid w:val="00BA2F58"/>
    <w:rsid w:val="00BB0B2F"/>
    <w:rsid w:val="00BB3632"/>
    <w:rsid w:val="00BB7D43"/>
    <w:rsid w:val="00BC3651"/>
    <w:rsid w:val="00BC42CD"/>
    <w:rsid w:val="00BC5A87"/>
    <w:rsid w:val="00BE19A6"/>
    <w:rsid w:val="00BF4E7C"/>
    <w:rsid w:val="00BF5016"/>
    <w:rsid w:val="00C02425"/>
    <w:rsid w:val="00C15E3F"/>
    <w:rsid w:val="00C1600A"/>
    <w:rsid w:val="00C221CB"/>
    <w:rsid w:val="00C54A36"/>
    <w:rsid w:val="00C60338"/>
    <w:rsid w:val="00C606C8"/>
    <w:rsid w:val="00C6425B"/>
    <w:rsid w:val="00C65D8E"/>
    <w:rsid w:val="00C71490"/>
    <w:rsid w:val="00C7335F"/>
    <w:rsid w:val="00C86CE7"/>
    <w:rsid w:val="00C92083"/>
    <w:rsid w:val="00CC5A0E"/>
    <w:rsid w:val="00CC7ECC"/>
    <w:rsid w:val="00CD3FC3"/>
    <w:rsid w:val="00CD71E2"/>
    <w:rsid w:val="00CD7C42"/>
    <w:rsid w:val="00CE74A6"/>
    <w:rsid w:val="00CF542B"/>
    <w:rsid w:val="00D03FAE"/>
    <w:rsid w:val="00D058B4"/>
    <w:rsid w:val="00D21240"/>
    <w:rsid w:val="00D2188D"/>
    <w:rsid w:val="00D36F5B"/>
    <w:rsid w:val="00D429AF"/>
    <w:rsid w:val="00D47FF1"/>
    <w:rsid w:val="00D54012"/>
    <w:rsid w:val="00D5601B"/>
    <w:rsid w:val="00D61D1F"/>
    <w:rsid w:val="00D62836"/>
    <w:rsid w:val="00D65C43"/>
    <w:rsid w:val="00D96F59"/>
    <w:rsid w:val="00DA785C"/>
    <w:rsid w:val="00DC3315"/>
    <w:rsid w:val="00DD32C8"/>
    <w:rsid w:val="00DE040D"/>
    <w:rsid w:val="00DE678C"/>
    <w:rsid w:val="00DF40F3"/>
    <w:rsid w:val="00E07BC4"/>
    <w:rsid w:val="00E21568"/>
    <w:rsid w:val="00E2273C"/>
    <w:rsid w:val="00E24FC3"/>
    <w:rsid w:val="00E35FDC"/>
    <w:rsid w:val="00E370D3"/>
    <w:rsid w:val="00E40EF5"/>
    <w:rsid w:val="00E50CD4"/>
    <w:rsid w:val="00E53E46"/>
    <w:rsid w:val="00E566AB"/>
    <w:rsid w:val="00E70A6C"/>
    <w:rsid w:val="00E828C9"/>
    <w:rsid w:val="00E96F21"/>
    <w:rsid w:val="00EB372A"/>
    <w:rsid w:val="00ED0BCE"/>
    <w:rsid w:val="00EE6F48"/>
    <w:rsid w:val="00EF771F"/>
    <w:rsid w:val="00EF7C5E"/>
    <w:rsid w:val="00F11411"/>
    <w:rsid w:val="00F14670"/>
    <w:rsid w:val="00F322AE"/>
    <w:rsid w:val="00F344FC"/>
    <w:rsid w:val="00F3567F"/>
    <w:rsid w:val="00F41A23"/>
    <w:rsid w:val="00F46378"/>
    <w:rsid w:val="00F525DC"/>
    <w:rsid w:val="00F52693"/>
    <w:rsid w:val="00F55831"/>
    <w:rsid w:val="00F57072"/>
    <w:rsid w:val="00F6531D"/>
    <w:rsid w:val="00F756B7"/>
    <w:rsid w:val="00F756F1"/>
    <w:rsid w:val="00F7723B"/>
    <w:rsid w:val="00F77A77"/>
    <w:rsid w:val="00FA1636"/>
    <w:rsid w:val="00FB10D5"/>
    <w:rsid w:val="00FB6F62"/>
    <w:rsid w:val="00FD489D"/>
    <w:rsid w:val="00FD707A"/>
    <w:rsid w:val="00FD77C5"/>
    <w:rsid w:val="00FF4B95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0C8AB"/>
  <w15:chartTrackingRefBased/>
  <w15:docId w15:val="{D1B9A9FC-A3E1-4607-80EB-625CB7C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5D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8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841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272A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eoabetsw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keonthite.co.z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oNthite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7305CB91F6489DAA6B253285578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0BC01-751F-4BCA-BB68-FD8DDD858FC7}"/>
      </w:docPartPr>
      <w:docPartBody>
        <w:p w:rsidR="001016D5" w:rsidRDefault="005F0F43">
          <w:pPr>
            <w:pStyle w:val="1C7305CB91F6489DAA6B25328557828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69F"/>
    <w:rsid w:val="00030D4D"/>
    <w:rsid w:val="00043393"/>
    <w:rsid w:val="001016D5"/>
    <w:rsid w:val="00125F7F"/>
    <w:rsid w:val="001462FA"/>
    <w:rsid w:val="00153022"/>
    <w:rsid w:val="0022247A"/>
    <w:rsid w:val="00234433"/>
    <w:rsid w:val="00287F3E"/>
    <w:rsid w:val="002B59B3"/>
    <w:rsid w:val="002C5E27"/>
    <w:rsid w:val="002E359D"/>
    <w:rsid w:val="00327EC4"/>
    <w:rsid w:val="00370465"/>
    <w:rsid w:val="0045166D"/>
    <w:rsid w:val="00474969"/>
    <w:rsid w:val="004D556C"/>
    <w:rsid w:val="00503E53"/>
    <w:rsid w:val="005828F6"/>
    <w:rsid w:val="005A2329"/>
    <w:rsid w:val="005F0F43"/>
    <w:rsid w:val="006D580B"/>
    <w:rsid w:val="0074269F"/>
    <w:rsid w:val="007B2568"/>
    <w:rsid w:val="007B7C2B"/>
    <w:rsid w:val="007C6EDE"/>
    <w:rsid w:val="007F2BCD"/>
    <w:rsid w:val="00810B1B"/>
    <w:rsid w:val="008243B6"/>
    <w:rsid w:val="00852120"/>
    <w:rsid w:val="0088393F"/>
    <w:rsid w:val="0092286F"/>
    <w:rsid w:val="00950229"/>
    <w:rsid w:val="00971234"/>
    <w:rsid w:val="009900F0"/>
    <w:rsid w:val="009A4852"/>
    <w:rsid w:val="009B16CF"/>
    <w:rsid w:val="00A96C7A"/>
    <w:rsid w:val="00AF52AE"/>
    <w:rsid w:val="00B36478"/>
    <w:rsid w:val="00BB157A"/>
    <w:rsid w:val="00C7193A"/>
    <w:rsid w:val="00D22E01"/>
    <w:rsid w:val="00D237FF"/>
    <w:rsid w:val="00D4586F"/>
    <w:rsid w:val="00D97F83"/>
    <w:rsid w:val="00DD094F"/>
    <w:rsid w:val="00DF4380"/>
    <w:rsid w:val="00E26718"/>
    <w:rsid w:val="00E925F2"/>
    <w:rsid w:val="00E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199F4831449C6B152E9A60E818F9E">
    <w:name w:val="746199F4831449C6B152E9A60E818F9E"/>
  </w:style>
  <w:style w:type="paragraph" w:customStyle="1" w:styleId="24DEF1EF595041D8ADD101B91348123F">
    <w:name w:val="24DEF1EF595041D8ADD101B91348123F"/>
  </w:style>
  <w:style w:type="paragraph" w:customStyle="1" w:styleId="CADAC1C1D439415EAE7A227EEC70DE05">
    <w:name w:val="CADAC1C1D439415EAE7A227EEC70DE05"/>
  </w:style>
  <w:style w:type="paragraph" w:customStyle="1" w:styleId="C8C7FBD936354876A2B0FD16EA8A5811">
    <w:name w:val="C8C7FBD936354876A2B0FD16EA8A581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A3A3A4B016D41E5A0142A46820BCAFE">
    <w:name w:val="6A3A3A4B016D41E5A0142A46820BCAFE"/>
  </w:style>
  <w:style w:type="paragraph" w:customStyle="1" w:styleId="1C7305CB91F6489DAA6B253285578288">
    <w:name w:val="1C7305CB91F6489DAA6B253285578288"/>
  </w:style>
  <w:style w:type="paragraph" w:customStyle="1" w:styleId="58CA0A8C5788434A995AAA3D377DE3C7">
    <w:name w:val="58CA0A8C5788434A995AAA3D377DE3C7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A93B3B127BC4A92B28956BDD6B9A103">
    <w:name w:val="AA93B3B127BC4A92B28956BDD6B9A103"/>
  </w:style>
  <w:style w:type="character" w:styleId="PlaceholderText">
    <w:name w:val="Placeholder Text"/>
    <w:basedOn w:val="DefaultParagraphFont"/>
    <w:uiPriority w:val="99"/>
    <w:semiHidden/>
    <w:rsid w:val="00370465"/>
    <w:rPr>
      <w:color w:val="808080"/>
    </w:rPr>
  </w:style>
  <w:style w:type="paragraph" w:customStyle="1" w:styleId="63B4B4C635E049FA82AE2A544A3C3862">
    <w:name w:val="63B4B4C635E049FA82AE2A544A3C3862"/>
  </w:style>
  <w:style w:type="paragraph" w:customStyle="1" w:styleId="25176B87448942959E1F77A11E4C4F76">
    <w:name w:val="25176B87448942959E1F77A11E4C4F76"/>
  </w:style>
  <w:style w:type="paragraph" w:customStyle="1" w:styleId="9941265CBE4D48668482274F195D5996">
    <w:name w:val="9941265CBE4D48668482274F195D5996"/>
  </w:style>
  <w:style w:type="paragraph" w:customStyle="1" w:styleId="4B694E4D8D384F9386C5A0BB7081F35E">
    <w:name w:val="4B694E4D8D384F9386C5A0BB7081F35E"/>
  </w:style>
  <w:style w:type="paragraph" w:customStyle="1" w:styleId="9C789D0BB941416AB1C2CD7336D4B9FA">
    <w:name w:val="9C789D0BB941416AB1C2CD7336D4B9FA"/>
  </w:style>
  <w:style w:type="paragraph" w:customStyle="1" w:styleId="489D5BCE61F1442AA48F314CCE937EF2">
    <w:name w:val="489D5BCE61F1442AA48F314CCE937EF2"/>
  </w:style>
  <w:style w:type="paragraph" w:customStyle="1" w:styleId="29D180D795884572BE11729880ED082F">
    <w:name w:val="29D180D795884572BE11729880ED082F"/>
  </w:style>
  <w:style w:type="paragraph" w:customStyle="1" w:styleId="649FD828B9A44DBD87596AE107585CA6">
    <w:name w:val="649FD828B9A44DBD87596AE107585CA6"/>
  </w:style>
  <w:style w:type="paragraph" w:customStyle="1" w:styleId="503A339825C34BAEB30309C9565EFDA9">
    <w:name w:val="503A339825C34BAEB30309C9565EFDA9"/>
  </w:style>
  <w:style w:type="paragraph" w:customStyle="1" w:styleId="91791DFD27054253BC146EBD2E18CE33">
    <w:name w:val="91791DFD27054253BC146EBD2E18CE33"/>
  </w:style>
  <w:style w:type="paragraph" w:customStyle="1" w:styleId="3168C5B42F344D328F8023C07BF755AA">
    <w:name w:val="3168C5B42F344D328F8023C07BF755AA"/>
  </w:style>
  <w:style w:type="paragraph" w:customStyle="1" w:styleId="18FE0686F2C643DE903119CC994DA4F5">
    <w:name w:val="18FE0686F2C643DE903119CC994DA4F5"/>
    <w:rsid w:val="0074269F"/>
  </w:style>
  <w:style w:type="paragraph" w:customStyle="1" w:styleId="7C245EE2B1AB468487B00325075931FD">
    <w:name w:val="7C245EE2B1AB468487B00325075931FD"/>
    <w:rsid w:val="0074269F"/>
  </w:style>
  <w:style w:type="paragraph" w:customStyle="1" w:styleId="EB77A1E9939B40D1A84C22FE09E43A70">
    <w:name w:val="EB77A1E9939B40D1A84C22FE09E43A70"/>
    <w:rsid w:val="0074269F"/>
  </w:style>
  <w:style w:type="paragraph" w:customStyle="1" w:styleId="4611A22627F043E79A66809838817501">
    <w:name w:val="4611A22627F043E79A66809838817501"/>
    <w:rsid w:val="001016D5"/>
  </w:style>
  <w:style w:type="paragraph" w:customStyle="1" w:styleId="DFB44A5E3D014834A1412378BB8351A6">
    <w:name w:val="DFB44A5E3D014834A1412378BB8351A6"/>
    <w:rsid w:val="00327EC4"/>
  </w:style>
  <w:style w:type="paragraph" w:customStyle="1" w:styleId="2BBAA042A1464D9D9BD9DF3915B31D6C">
    <w:name w:val="2BBAA042A1464D9D9BD9DF3915B31D6C"/>
    <w:rsid w:val="007B7C2B"/>
    <w:rPr>
      <w:lang w:val="en-US" w:eastAsia="en-US"/>
    </w:rPr>
  </w:style>
  <w:style w:type="paragraph" w:customStyle="1" w:styleId="AD71334B93EB45B288E265280A563D84">
    <w:name w:val="AD71334B93EB45B288E265280A563D84"/>
    <w:rsid w:val="007B7C2B"/>
    <w:rPr>
      <w:lang w:val="en-US" w:eastAsia="en-US"/>
    </w:rPr>
  </w:style>
  <w:style w:type="paragraph" w:customStyle="1" w:styleId="32DAB3DD816041BC81DEF4CD0FBD7AF0">
    <w:name w:val="32DAB3DD816041BC81DEF4CD0FBD7AF0"/>
    <w:rsid w:val="007B7C2B"/>
    <w:rPr>
      <w:lang w:val="en-US" w:eastAsia="en-US"/>
    </w:rPr>
  </w:style>
  <w:style w:type="paragraph" w:customStyle="1" w:styleId="686A8134725440718F24592755712C3E">
    <w:name w:val="686A8134725440718F24592755712C3E"/>
    <w:rsid w:val="007B7C2B"/>
    <w:rPr>
      <w:lang w:val="en-US" w:eastAsia="en-US"/>
    </w:rPr>
  </w:style>
  <w:style w:type="paragraph" w:customStyle="1" w:styleId="62D0D3FD768D4FBFA08DB3A6E1432E8C">
    <w:name w:val="62D0D3FD768D4FBFA08DB3A6E1432E8C"/>
    <w:rsid w:val="007B7C2B"/>
    <w:rPr>
      <w:lang w:val="en-US" w:eastAsia="en-US"/>
    </w:rPr>
  </w:style>
  <w:style w:type="paragraph" w:customStyle="1" w:styleId="96E8B1BF0D50462284BDC415EAD1FD6A">
    <w:name w:val="96E8B1BF0D50462284BDC415EAD1FD6A"/>
    <w:rsid w:val="007B7C2B"/>
    <w:rPr>
      <w:lang w:val="en-US" w:eastAsia="en-US"/>
    </w:rPr>
  </w:style>
  <w:style w:type="paragraph" w:customStyle="1" w:styleId="FCF10B937A184489BA001A4FBBD028A9">
    <w:name w:val="FCF10B937A184489BA001A4FBBD028A9"/>
    <w:rsid w:val="007B7C2B"/>
    <w:rPr>
      <w:lang w:val="en-US" w:eastAsia="en-US"/>
    </w:rPr>
  </w:style>
  <w:style w:type="paragraph" w:customStyle="1" w:styleId="C09C68AC2E214640A5DC9BCD237CFA56">
    <w:name w:val="C09C68AC2E214640A5DC9BCD237CFA56"/>
    <w:rsid w:val="007B7C2B"/>
    <w:rPr>
      <w:lang w:val="en-US" w:eastAsia="en-US"/>
    </w:rPr>
  </w:style>
  <w:style w:type="paragraph" w:customStyle="1" w:styleId="913FC089D837430E889275782B4A7DB2">
    <w:name w:val="913FC089D837430E889275782B4A7DB2"/>
    <w:rsid w:val="007B7C2B"/>
    <w:rPr>
      <w:lang w:val="en-US" w:eastAsia="en-US"/>
    </w:rPr>
  </w:style>
  <w:style w:type="paragraph" w:customStyle="1" w:styleId="80B581E9749441C4A8E480E3127A3A34">
    <w:name w:val="80B581E9749441C4A8E480E3127A3A34"/>
    <w:rsid w:val="007B7C2B"/>
    <w:rPr>
      <w:lang w:val="en-US" w:eastAsia="en-US"/>
    </w:rPr>
  </w:style>
  <w:style w:type="paragraph" w:customStyle="1" w:styleId="9771309E950D467EB4FDC0E2565E5EF9">
    <w:name w:val="9771309E950D467EB4FDC0E2565E5EF9"/>
    <w:rsid w:val="007B7C2B"/>
    <w:rPr>
      <w:lang w:val="en-US" w:eastAsia="en-US"/>
    </w:rPr>
  </w:style>
  <w:style w:type="paragraph" w:customStyle="1" w:styleId="2606E67E0E544481877429AF00107B5C">
    <w:name w:val="2606E67E0E544481877429AF00107B5C"/>
    <w:rsid w:val="007B7C2B"/>
    <w:rPr>
      <w:lang w:val="en-US" w:eastAsia="en-US"/>
    </w:rPr>
  </w:style>
  <w:style w:type="paragraph" w:customStyle="1" w:styleId="9CA6D71689B74330955CE3CFE6CFFBF7">
    <w:name w:val="9CA6D71689B74330955CE3CFE6CFFBF7"/>
    <w:rsid w:val="007B7C2B"/>
    <w:rPr>
      <w:lang w:val="en-US" w:eastAsia="en-US"/>
    </w:rPr>
  </w:style>
  <w:style w:type="paragraph" w:customStyle="1" w:styleId="94D2BCBAC496472BB48A4C9BDB489B42">
    <w:name w:val="94D2BCBAC496472BB48A4C9BDB489B42"/>
    <w:rsid w:val="00852120"/>
    <w:rPr>
      <w:lang w:val="en-US" w:eastAsia="en-US"/>
    </w:rPr>
  </w:style>
  <w:style w:type="paragraph" w:customStyle="1" w:styleId="19011F90D1974499B08B2046BFBA0DEB">
    <w:name w:val="19011F90D1974499B08B2046BFBA0DEB"/>
    <w:rsid w:val="00370465"/>
    <w:rPr>
      <w:lang w:val="en-US" w:eastAsia="en-US"/>
    </w:rPr>
  </w:style>
  <w:style w:type="paragraph" w:customStyle="1" w:styleId="C0FFFCDD178A427FA14EE92C28789051">
    <w:name w:val="C0FFFCDD178A427FA14EE92C28789051"/>
    <w:rsid w:val="00370465"/>
    <w:rPr>
      <w:lang w:val="en-US" w:eastAsia="en-US"/>
    </w:rPr>
  </w:style>
  <w:style w:type="paragraph" w:customStyle="1" w:styleId="A695FB0608D74C84A137E1E67AA89F09">
    <w:name w:val="A695FB0608D74C84A137E1E67AA89F09"/>
    <w:rsid w:val="00370465"/>
    <w:rPr>
      <w:lang w:val="en-US" w:eastAsia="en-US"/>
    </w:rPr>
  </w:style>
  <w:style w:type="paragraph" w:customStyle="1" w:styleId="637A00E70E4C409A819C531A0CE797E1">
    <w:name w:val="637A00E70E4C409A819C531A0CE797E1"/>
    <w:rsid w:val="00370465"/>
    <w:rPr>
      <w:lang w:val="en-US" w:eastAsia="en-US"/>
    </w:rPr>
  </w:style>
  <w:style w:type="paragraph" w:customStyle="1" w:styleId="32CCBC82191D496F9661E58BFAF3F137">
    <w:name w:val="32CCBC82191D496F9661E58BFAF3F137"/>
    <w:rsid w:val="00370465"/>
    <w:rPr>
      <w:lang w:val="en-US" w:eastAsia="en-US"/>
    </w:rPr>
  </w:style>
  <w:style w:type="paragraph" w:customStyle="1" w:styleId="2C787D6FCFCE4C6CAAD068D8EF1EC765">
    <w:name w:val="2C787D6FCFCE4C6CAAD068D8EF1EC765"/>
    <w:rsid w:val="00370465"/>
    <w:rPr>
      <w:lang w:val="en-US" w:eastAsia="en-US"/>
    </w:rPr>
  </w:style>
  <w:style w:type="paragraph" w:customStyle="1" w:styleId="2CE346356E5B47E6AB50383D63EE1516">
    <w:name w:val="2CE346356E5B47E6AB50383D63EE1516"/>
    <w:rsid w:val="00370465"/>
    <w:rPr>
      <w:lang w:val="en-US" w:eastAsia="en-US"/>
    </w:rPr>
  </w:style>
  <w:style w:type="paragraph" w:customStyle="1" w:styleId="40BD4766BAE544DEAA6EFA9072575B91">
    <w:name w:val="40BD4766BAE544DEAA6EFA9072575B91"/>
    <w:rsid w:val="00370465"/>
    <w:rPr>
      <w:lang w:val="en-US" w:eastAsia="en-US"/>
    </w:rPr>
  </w:style>
  <w:style w:type="paragraph" w:customStyle="1" w:styleId="62F63568489D4CF1802E9C9CBD72670B">
    <w:name w:val="62F63568489D4CF1802E9C9CBD72670B"/>
    <w:rsid w:val="007F2BC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6D14B64-33A5-44CD-8463-F5166611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12831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cURRICULUM vITAE</dc:creator>
  <cp:keywords/>
  <cp:lastModifiedBy>Keoabetswe Nthite</cp:lastModifiedBy>
  <cp:revision>488</cp:revision>
  <cp:lastPrinted>2020-03-11T12:32:00Z</cp:lastPrinted>
  <dcterms:created xsi:type="dcterms:W3CDTF">2016-08-18T18:13:00Z</dcterms:created>
  <dcterms:modified xsi:type="dcterms:W3CDTF">2020-05-09T14:06:00Z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