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8B82" w14:textId="2A26D5FC" w:rsidR="00E2273C" w:rsidRPr="00E566AB" w:rsidRDefault="00F55831" w:rsidP="00932B57">
      <w:pPr>
        <w:pStyle w:val="Name"/>
        <w:pBdr>
          <w:top w:val="single" w:sz="4" w:space="2" w:color="7E97AD" w:themeColor="accent1"/>
        </w:pBdr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alias w:val="Your Name"/>
          <w:tag w:val=""/>
          <w:id w:val="1197042864"/>
          <w:placeholder>
            <w:docPart w:val="1C7305CB91F6489DAA6B25328557828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403B" w:rsidRPr="00E566AB">
            <w:rPr>
              <w:sz w:val="24"/>
              <w:szCs w:val="24"/>
            </w:rPr>
            <w:t>cURRICULUM vITAE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80"/>
        <w:gridCol w:w="465"/>
        <w:gridCol w:w="7835"/>
      </w:tblGrid>
      <w:tr w:rsidR="00E2273C" w:rsidRPr="00E566AB" w14:paraId="147CA83B" w14:textId="77777777" w:rsidTr="00C65D8E">
        <w:trPr>
          <w:trHeight w:val="4730"/>
        </w:trPr>
        <w:tc>
          <w:tcPr>
            <w:tcW w:w="1780" w:type="dxa"/>
          </w:tcPr>
          <w:p w14:paraId="6528CEBE" w14:textId="77777777" w:rsidR="00E2273C" w:rsidRPr="00E566AB" w:rsidRDefault="00703FF0">
            <w:pPr>
              <w:pStyle w:val="Heading1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t>personal dEtails</w:t>
            </w:r>
          </w:p>
        </w:tc>
        <w:tc>
          <w:tcPr>
            <w:tcW w:w="465" w:type="dxa"/>
          </w:tcPr>
          <w:p w14:paraId="69904B07" w14:textId="77777777" w:rsidR="00E2273C" w:rsidRPr="00E566AB" w:rsidRDefault="00E2273C" w:rsidP="00D429AF">
            <w:p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</w:p>
        </w:tc>
        <w:tc>
          <w:tcPr>
            <w:tcW w:w="7835" w:type="dxa"/>
          </w:tcPr>
          <w:p w14:paraId="5F9B3CFC" w14:textId="48488C8E" w:rsidR="00E2273C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Name: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99670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Keoabetswe</w:t>
            </w:r>
          </w:p>
          <w:p w14:paraId="617F6989" w14:textId="42656E62" w:rsidR="00703FF0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Surname: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4C7E2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Nthite</w:t>
            </w:r>
          </w:p>
          <w:p w14:paraId="70008C60" w14:textId="2A70A650" w:rsidR="00703FF0" w:rsidRPr="00E566AB" w:rsidRDefault="00703FF0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Date of </w:t>
            </w:r>
            <w:r w:rsidR="00E53E4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Birth: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D429A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</w:t>
            </w:r>
            <w:r w:rsidR="00AF1ED8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1994-09-21</w:t>
            </w:r>
          </w:p>
          <w:p w14:paraId="60163662" w14:textId="7F92E6FD" w:rsidR="00703FF0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Gender:</w:t>
            </w:r>
            <w:r w:rsidR="00F344FC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</w:t>
            </w:r>
            <w:r w:rsidR="00D429A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1A6537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Male</w:t>
            </w:r>
          </w:p>
          <w:p w14:paraId="4F314303" w14:textId="49486C76" w:rsidR="00BA2F58" w:rsidRPr="00E566AB" w:rsidRDefault="00BA2F58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ID </w:t>
            </w:r>
            <w:r w:rsidR="00E53E4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Number: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99670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</w:t>
            </w:r>
            <w:r w:rsidR="00C1600A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4907C4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9409215929088</w:t>
            </w:r>
          </w:p>
          <w:p w14:paraId="2FE4BC22" w14:textId="7678ABF0" w:rsidR="00BA2F58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Citizenship:</w:t>
            </w:r>
            <w:r w:rsidR="00BA2F5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99670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</w:t>
            </w:r>
            <w:r w:rsidR="00AF1ED8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BA2F5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South African</w:t>
            </w:r>
          </w:p>
          <w:p w14:paraId="7512295C" w14:textId="7D35E79E" w:rsidR="00703FF0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Status:</w:t>
            </w:r>
            <w:r w:rsidR="00E24FC3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4C7E2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</w:t>
            </w:r>
            <w:r w:rsidR="007241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Single</w:t>
            </w:r>
          </w:p>
          <w:p w14:paraId="54C9936D" w14:textId="740A91E1" w:rsidR="00BA2F58" w:rsidRPr="00E566AB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Languages:</w:t>
            </w:r>
            <w:r w:rsidR="0099670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</w:t>
            </w:r>
            <w:r w:rsidR="00BA2F5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D429A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BA2F5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English, Setswana, and isiZulu</w:t>
            </w:r>
          </w:p>
          <w:p w14:paraId="542990BE" w14:textId="0E69035D" w:rsidR="00F344FC" w:rsidRPr="00E566AB" w:rsidRDefault="00F344FC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Phone </w:t>
            </w:r>
            <w:r w:rsidR="00E53E4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numbers: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D429A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4C7E2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076 1980 469</w:t>
            </w:r>
          </w:p>
          <w:p w14:paraId="59A2A230" w14:textId="06298E38" w:rsidR="00F344FC" w:rsidRPr="00E566AB" w:rsidRDefault="00F344FC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Email</w:t>
            </w:r>
            <w:r w:rsidR="00E53E4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:</w:t>
            </w:r>
            <w:r w:rsidR="00D429A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</w:t>
            </w:r>
            <w:r w:rsidR="005F00CD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4907C4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</w:t>
            </w:r>
            <w:r w:rsidR="002A5BF1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KeoNthite@gmail.com</w:t>
            </w:r>
          </w:p>
          <w:p w14:paraId="3FD9CAE0" w14:textId="078B5BED" w:rsidR="00864514" w:rsidRDefault="00E53E46" w:rsidP="002A5BF1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Address:</w:t>
            </w:r>
            <w:r w:rsidR="00D47FF1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F3567F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</w:t>
            </w:r>
            <w:r w:rsidR="0099670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</w:t>
            </w:r>
            <w:r w:rsidR="002A5BF1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15 </w:t>
            </w:r>
            <w:proofErr w:type="spellStart"/>
            <w:r w:rsidR="002A5BF1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Roodebloem</w:t>
            </w:r>
            <w:proofErr w:type="spellEnd"/>
            <w:r w:rsidR="002A5BF1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Rd</w:t>
            </w:r>
          </w:p>
          <w:p w14:paraId="21268D01" w14:textId="08523BDD" w:rsidR="002A5BF1" w:rsidRDefault="002A5BF1" w:rsidP="002A5BF1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             Woodstock, Cape Town</w:t>
            </w:r>
          </w:p>
          <w:p w14:paraId="761EBE6F" w14:textId="76FCD811" w:rsidR="002A5BF1" w:rsidRPr="00E566AB" w:rsidRDefault="002A5BF1" w:rsidP="002A5BF1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             7925    </w:t>
            </w:r>
          </w:p>
        </w:tc>
      </w:tr>
      <w:tr w:rsidR="00E2273C" w:rsidRPr="00E566AB" w14:paraId="1E39618D" w14:textId="77777777" w:rsidTr="00C65D8E">
        <w:trPr>
          <w:trHeight w:val="2281"/>
        </w:trPr>
        <w:tc>
          <w:tcPr>
            <w:tcW w:w="1780" w:type="dxa"/>
          </w:tcPr>
          <w:p w14:paraId="0D4E954F" w14:textId="77777777" w:rsidR="00E2273C" w:rsidRPr="00E566AB" w:rsidRDefault="00DE040D">
            <w:pPr>
              <w:pStyle w:val="Heading1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t xml:space="preserve"> </w:t>
            </w:r>
            <w:r w:rsidR="00E40EF5" w:rsidRPr="00E566AB">
              <w:rPr>
                <w:sz w:val="24"/>
                <w:szCs w:val="24"/>
              </w:rPr>
              <w:t>Education</w:t>
            </w:r>
          </w:p>
        </w:tc>
        <w:tc>
          <w:tcPr>
            <w:tcW w:w="465" w:type="dxa"/>
          </w:tcPr>
          <w:p w14:paraId="1AC2C22E" w14:textId="77777777" w:rsidR="00E2273C" w:rsidRPr="00E566AB" w:rsidRDefault="00E2273C">
            <w:pPr>
              <w:rPr>
                <w:sz w:val="24"/>
                <w:szCs w:val="24"/>
              </w:rPr>
            </w:pPr>
          </w:p>
        </w:tc>
        <w:tc>
          <w:tcPr>
            <w:tcW w:w="7835" w:type="dxa"/>
          </w:tcPr>
          <w:p w14:paraId="4997F710" w14:textId="2999751E" w:rsidR="00176919" w:rsidRPr="00E566AB" w:rsidRDefault="00176919" w:rsidP="00176919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BTech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in Information Technology (Software Development) </w:t>
            </w:r>
            <w:r w:rsidRPr="00E566AB">
              <w:rPr>
                <w:rStyle w:val="Heading2Char"/>
                <w:sz w:val="24"/>
                <w:szCs w:val="24"/>
              </w:rPr>
              <w:t>201</w:t>
            </w:r>
            <w:r>
              <w:rPr>
                <w:rStyle w:val="Heading2Char"/>
                <w:sz w:val="24"/>
                <w:szCs w:val="24"/>
              </w:rPr>
              <w:t>9</w:t>
            </w:r>
            <w:r w:rsidRPr="00E566AB">
              <w:rPr>
                <w:rStyle w:val="Heading2Char"/>
                <w:sz w:val="24"/>
                <w:szCs w:val="24"/>
              </w:rPr>
              <w:t>-201</w:t>
            </w:r>
            <w:r>
              <w:rPr>
                <w:rStyle w:val="Heading2Char"/>
                <w:sz w:val="24"/>
                <w:szCs w:val="24"/>
              </w:rPr>
              <w:t>9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    </w:t>
            </w:r>
          </w:p>
          <w:p w14:paraId="75739788" w14:textId="28965076" w:rsidR="00176919" w:rsidRDefault="00176919" w:rsidP="00176919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Cape Peninsula University of Technology</w:t>
            </w:r>
          </w:p>
          <w:p w14:paraId="7722B9EA" w14:textId="6883B190" w:rsidR="00176919" w:rsidRPr="00E566AB" w:rsidRDefault="00176919" w:rsidP="00176919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Undergraduate</w:t>
            </w:r>
          </w:p>
          <w:p w14:paraId="18F6EC13" w14:textId="77777777" w:rsidR="00176919" w:rsidRDefault="00176919" w:rsidP="005D6F42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</w:p>
          <w:p w14:paraId="382048DC" w14:textId="77777777" w:rsidR="00176919" w:rsidRDefault="00176919" w:rsidP="005D6F42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</w:p>
          <w:p w14:paraId="3CA02751" w14:textId="53CB44EE" w:rsidR="005D6F42" w:rsidRPr="00E566AB" w:rsidRDefault="00932B57" w:rsidP="005D6F42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Diploma in Information Technology (Software </w:t>
            </w:r>
            <w:r w:rsidR="004A63B1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Development) </w:t>
            </w:r>
            <w:r w:rsidR="005D6F42" w:rsidRPr="00E566AB">
              <w:rPr>
                <w:rStyle w:val="Heading2Char"/>
                <w:sz w:val="24"/>
                <w:szCs w:val="24"/>
              </w:rPr>
              <w:t>2016-</w:t>
            </w:r>
            <w:r w:rsidR="004146A9" w:rsidRPr="00E566AB">
              <w:rPr>
                <w:rStyle w:val="Heading2Char"/>
                <w:sz w:val="24"/>
                <w:szCs w:val="24"/>
              </w:rPr>
              <w:t>2</w:t>
            </w:r>
            <w:r w:rsidR="005D6F42" w:rsidRPr="00E566AB">
              <w:rPr>
                <w:rStyle w:val="Heading2Char"/>
                <w:sz w:val="24"/>
                <w:szCs w:val="24"/>
              </w:rPr>
              <w:t>018</w:t>
            </w:r>
            <w:r w:rsidR="005D6F42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    </w:t>
            </w:r>
          </w:p>
          <w:p w14:paraId="671128A3" w14:textId="0D50F7B4" w:rsidR="00E2273C" w:rsidRPr="00E566AB" w:rsidRDefault="005D6F42" w:rsidP="00E24FC3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Varsity College</w:t>
            </w:r>
            <w:bookmarkStart w:id="0" w:name="_GoBack"/>
            <w:bookmarkEnd w:id="0"/>
            <w:r w:rsidR="00CF542B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</w:t>
            </w:r>
          </w:p>
          <w:p w14:paraId="1850E9BB" w14:textId="6481046D" w:rsidR="00CF542B" w:rsidRPr="00E566AB" w:rsidRDefault="00D2188D" w:rsidP="00E24FC3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G</w:t>
            </w:r>
            <w:r w:rsidR="00CF542B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raduate  </w:t>
            </w:r>
          </w:p>
          <w:p w14:paraId="73236FB7" w14:textId="77777777" w:rsidR="00CF542B" w:rsidRPr="00E566AB" w:rsidRDefault="00CF542B" w:rsidP="00E24FC3">
            <w:pPr>
              <w:pStyle w:val="ResumeText"/>
              <w:rPr>
                <w:sz w:val="24"/>
                <w:szCs w:val="24"/>
              </w:rPr>
            </w:pPr>
          </w:p>
          <w:p w14:paraId="3181B5F1" w14:textId="53C34F83" w:rsidR="00B55523" w:rsidRPr="00E566AB" w:rsidRDefault="00B55523" w:rsidP="00421498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Charlton Vos College of Education</w:t>
            </w:r>
            <w:r w:rsidR="00CF542B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</w:t>
            </w:r>
            <w:r w:rsidR="0042149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         </w:t>
            </w:r>
            <w:r w:rsidR="00F46378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</w:t>
            </w:r>
            <w:r w:rsidR="00397D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</w:t>
            </w:r>
            <w:r w:rsidR="00926C6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FA1636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926C65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  <w:r w:rsidR="00926C65" w:rsidRPr="00E566AB">
              <w:rPr>
                <w:rStyle w:val="Heading2Char"/>
                <w:sz w:val="24"/>
                <w:szCs w:val="24"/>
              </w:rPr>
              <w:t>2013</w:t>
            </w:r>
            <w:r w:rsidR="00397D10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                </w:t>
            </w:r>
            <w:r w:rsidR="00CF542B"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</w:t>
            </w:r>
          </w:p>
          <w:p w14:paraId="582DBF22" w14:textId="77777777" w:rsidR="00421498" w:rsidRPr="00E566AB" w:rsidRDefault="00421498" w:rsidP="00421498">
            <w:pPr>
              <w:pStyle w:val="ResumeText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Grade 12</w:t>
            </w:r>
          </w:p>
          <w:p w14:paraId="6E0A5A5C" w14:textId="77777777" w:rsidR="00BC5A87" w:rsidRPr="00E566AB" w:rsidRDefault="00BC5A87" w:rsidP="00421498">
            <w:pPr>
              <w:pStyle w:val="ResumeText"/>
              <w:rPr>
                <w:sz w:val="24"/>
                <w:szCs w:val="24"/>
              </w:rPr>
            </w:pPr>
          </w:p>
        </w:tc>
      </w:tr>
      <w:tr w:rsidR="00E2273C" w:rsidRPr="00E566AB" w14:paraId="0769CFC4" w14:textId="77777777" w:rsidTr="00C65D8E">
        <w:trPr>
          <w:trHeight w:val="2968"/>
        </w:trPr>
        <w:tc>
          <w:tcPr>
            <w:tcW w:w="1780" w:type="dxa"/>
          </w:tcPr>
          <w:p w14:paraId="1A6027E1" w14:textId="77777777" w:rsidR="00E2273C" w:rsidRPr="00E566AB" w:rsidRDefault="00010B1C">
            <w:pPr>
              <w:pStyle w:val="Heading1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lastRenderedPageBreak/>
              <w:t>Skills</w:t>
            </w:r>
          </w:p>
        </w:tc>
        <w:tc>
          <w:tcPr>
            <w:tcW w:w="465" w:type="dxa"/>
          </w:tcPr>
          <w:p w14:paraId="75E6AB6A" w14:textId="77777777" w:rsidR="00E2273C" w:rsidRPr="00E566AB" w:rsidRDefault="00E2273C">
            <w:pPr>
              <w:rPr>
                <w:sz w:val="24"/>
                <w:szCs w:val="24"/>
              </w:rPr>
            </w:pPr>
          </w:p>
        </w:tc>
        <w:tc>
          <w:tcPr>
            <w:tcW w:w="7835" w:type="dxa"/>
          </w:tcPr>
          <w:sdt>
            <w:sdtPr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4"/>
                <w:szCs w:val="24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:sz w:val="20"/>
                <w:szCs w:val="20"/>
                <w14:ligatures w14:val="standardContextual"/>
              </w:rPr>
            </w:sdtEndPr>
            <w:sdtContent>
              <w:sdt>
                <w:sdtPr>
                  <w:rPr>
                    <w:rFonts w:ascii="Helvetica World" w:eastAsiaTheme="minorHAnsi" w:hAnsi="Helvetica World" w:cs="Helvetica World"/>
                    <w:b w:val="0"/>
                    <w:bCs w:val="0"/>
                    <w:caps w:val="0"/>
                    <w:color w:val="404040"/>
                    <w:sz w:val="24"/>
                    <w:szCs w:val="24"/>
                    <w14:ligatures w14:val="none"/>
                  </w:rPr>
                  <w:id w:val="221802691"/>
                  <w:placeholder>
                    <w:docPart w:val="63B4B4C635E049FA82AE2A544A3C3862"/>
                  </w:placeholder>
                  <w15:color w:val="C0C0C0"/>
                  <w15:repeatingSectionItem/>
                </w:sdtPr>
                <w:sdtEndPr/>
                <w:sdtContent>
                  <w:p w14:paraId="5CA877A9" w14:textId="44A06C6C" w:rsidR="00466F03" w:rsidRPr="00E566AB" w:rsidRDefault="00466F03" w:rsidP="00466F03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Android Development</w:t>
                    </w:r>
                  </w:p>
                  <w:p w14:paraId="2D4B090E" w14:textId="356AC8DC" w:rsidR="005D6F42" w:rsidRPr="00E566AB" w:rsidRDefault="002F2761" w:rsidP="004146A9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Java</w:t>
                    </w:r>
                  </w:p>
                  <w:p w14:paraId="32A72831" w14:textId="6DA0CAAE" w:rsidR="002F2761" w:rsidRPr="00E566AB" w:rsidRDefault="002F2761" w:rsidP="002F2761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C#</w:t>
                    </w:r>
                  </w:p>
                  <w:p w14:paraId="4C8C7530" w14:textId="47827E55" w:rsidR="00466F03" w:rsidRPr="00E566AB" w:rsidRDefault="00466F03" w:rsidP="00466F03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PHP</w:t>
                    </w:r>
                  </w:p>
                  <w:p w14:paraId="6682BBD8" w14:textId="0889D6BF" w:rsidR="00466F03" w:rsidRPr="00E566AB" w:rsidRDefault="00466F03" w:rsidP="00082798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HTML</w:t>
                    </w:r>
                    <w:r w:rsidR="00237ED8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 xml:space="preserve"> / </w:t>
                    </w: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CSS</w:t>
                    </w:r>
                  </w:p>
                  <w:p w14:paraId="747991EA" w14:textId="1E583A49" w:rsidR="00BC3651" w:rsidRPr="00E566AB" w:rsidRDefault="00C71490" w:rsidP="00466F03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SQL</w:t>
                    </w:r>
                  </w:p>
                </w:sdtContent>
              </w:sdt>
              <w:sdt>
                <w:sdtPr>
                  <w:rPr>
                    <w:rFonts w:ascii="Helvetica World" w:eastAsiaTheme="minorHAnsi" w:hAnsi="Helvetica World" w:cs="Helvetica World"/>
                    <w:b w:val="0"/>
                    <w:bCs w:val="0"/>
                    <w:caps w:val="0"/>
                    <w:color w:val="404040"/>
                    <w:sz w:val="24"/>
                    <w:szCs w:val="24"/>
                    <w14:ligatures w14:val="none"/>
                  </w:rPr>
                  <w:id w:val="1713532264"/>
                  <w:placeholder>
                    <w:docPart w:val="DFB44A5E3D014834A1412378BB8351A6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:sz w:val="20"/>
                    <w:szCs w:val="20"/>
                    <w14:ligatures w14:val="standardContextual"/>
                  </w:rPr>
                </w:sdtEndPr>
                <w:sdtContent>
                  <w:p w14:paraId="075CC4F9" w14:textId="0DD4AB00" w:rsidR="003E5F79" w:rsidRPr="00431CDA" w:rsidRDefault="00240D2F" w:rsidP="00431CDA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PL/SQL</w:t>
                    </w:r>
                  </w:p>
                  <w:p w14:paraId="696FF729" w14:textId="39C9A21B" w:rsidR="00E2273C" w:rsidRPr="003E5F79" w:rsidRDefault="00E35FDC" w:rsidP="003E5F79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</w:pPr>
                    <w:r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>Microsoft Office</w:t>
                    </w:r>
                    <w:r w:rsidR="00240D2F" w:rsidRPr="00E566AB">
                      <w:rPr>
                        <w:rFonts w:ascii="Helvetica World" w:eastAsiaTheme="minorHAnsi" w:hAnsi="Helvetica World" w:cs="Helvetica World"/>
                        <w:b w:val="0"/>
                        <w:bCs w:val="0"/>
                        <w:caps w:val="0"/>
                        <w:color w:val="404040"/>
                        <w:sz w:val="24"/>
                        <w:szCs w:val="24"/>
                        <w14:ligatures w14:val="none"/>
                      </w:rPr>
                      <w:t xml:space="preserve"> (Word, Excel, PowerPoint, Project and Access)</w:t>
                    </w:r>
                  </w:p>
                </w:sdtContent>
              </w:sdt>
            </w:sdtContent>
          </w:sdt>
        </w:tc>
      </w:tr>
      <w:tr w:rsidR="00E2273C" w:rsidRPr="00E566AB" w14:paraId="3553515E" w14:textId="77777777" w:rsidTr="00C65D8E">
        <w:trPr>
          <w:trHeight w:val="1535"/>
        </w:trPr>
        <w:tc>
          <w:tcPr>
            <w:tcW w:w="1780" w:type="dxa"/>
            <w:tcBorders>
              <w:bottom w:val="nil"/>
            </w:tcBorders>
          </w:tcPr>
          <w:p w14:paraId="2FDA7E04" w14:textId="6C212C67" w:rsidR="00E2273C" w:rsidRPr="00E566AB" w:rsidRDefault="00010B1C" w:rsidP="00466267">
            <w:pPr>
              <w:pStyle w:val="Heading1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t>hobbies and interests</w:t>
            </w:r>
          </w:p>
        </w:tc>
        <w:tc>
          <w:tcPr>
            <w:tcW w:w="465" w:type="dxa"/>
          </w:tcPr>
          <w:p w14:paraId="1A18C957" w14:textId="77777777" w:rsidR="00E2273C" w:rsidRPr="00E566AB" w:rsidRDefault="00E2273C">
            <w:pPr>
              <w:rPr>
                <w:sz w:val="24"/>
                <w:szCs w:val="24"/>
              </w:rPr>
            </w:pPr>
          </w:p>
        </w:tc>
        <w:tc>
          <w:tcPr>
            <w:tcW w:w="7835" w:type="dxa"/>
            <w:tcBorders>
              <w:bottom w:val="nil"/>
            </w:tcBorders>
          </w:tcPr>
          <w:p w14:paraId="43F0D7E3" w14:textId="0F156E30" w:rsidR="00E2273C" w:rsidRPr="00E566AB" w:rsidRDefault="00A0282C" w:rsidP="00A0282C">
            <w:pPr>
              <w:pStyle w:val="Heading2"/>
              <w:numPr>
                <w:ilvl w:val="0"/>
                <w:numId w:val="3"/>
              </w:numPr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4"/>
                <w:szCs w:val="24"/>
                <w14:ligatures w14:val="none"/>
              </w:rPr>
            </w:pPr>
            <w:r w:rsidRPr="00E566AB"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4"/>
                <w:szCs w:val="24"/>
                <w14:ligatures w14:val="none"/>
              </w:rPr>
              <w:t>Programming</w:t>
            </w:r>
          </w:p>
          <w:p w14:paraId="0996F72C" w14:textId="77777777" w:rsidR="00A0282C" w:rsidRPr="00E566AB" w:rsidRDefault="00A0282C" w:rsidP="00A0282C">
            <w:pPr>
              <w:pStyle w:val="ListParagraph"/>
              <w:numPr>
                <w:ilvl w:val="0"/>
                <w:numId w:val="3"/>
              </w:num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Gaming</w:t>
            </w:r>
          </w:p>
          <w:p w14:paraId="7F950ABA" w14:textId="77777777" w:rsidR="00A0282C" w:rsidRPr="00E566AB" w:rsidRDefault="00A0282C" w:rsidP="00A0282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Soccer</w:t>
            </w:r>
          </w:p>
          <w:p w14:paraId="13C9872C" w14:textId="7CC8870B" w:rsidR="0069649A" w:rsidRPr="00E566AB" w:rsidRDefault="00006D4F" w:rsidP="0069649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Reading</w:t>
            </w:r>
          </w:p>
        </w:tc>
      </w:tr>
      <w:tr w:rsidR="0069649A" w:rsidRPr="00E566AB" w14:paraId="2BC28ACE" w14:textId="77777777" w:rsidTr="00C65D8E">
        <w:trPr>
          <w:trHeight w:val="964"/>
        </w:trPr>
        <w:tc>
          <w:tcPr>
            <w:tcW w:w="1780" w:type="dxa"/>
          </w:tcPr>
          <w:p w14:paraId="16584B8E" w14:textId="5170CA74" w:rsidR="0069649A" w:rsidRPr="00E566AB" w:rsidRDefault="0069649A" w:rsidP="00A36220">
            <w:pPr>
              <w:pStyle w:val="Heading1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t>achievements</w:t>
            </w:r>
          </w:p>
        </w:tc>
        <w:tc>
          <w:tcPr>
            <w:tcW w:w="465" w:type="dxa"/>
          </w:tcPr>
          <w:p w14:paraId="545751AA" w14:textId="77777777" w:rsidR="0069649A" w:rsidRPr="00E566AB" w:rsidRDefault="0069649A" w:rsidP="00A36220">
            <w:pPr>
              <w:rPr>
                <w:rFonts w:asciiTheme="majorHAnsi" w:eastAsiaTheme="majorEastAsia" w:hAnsiTheme="majorHAnsi" w:cstheme="majorBidi"/>
                <w:caps/>
                <w:color w:val="7E97AD" w:themeColor="accent1"/>
                <w:sz w:val="24"/>
                <w:szCs w:val="24"/>
              </w:rPr>
            </w:pPr>
          </w:p>
        </w:tc>
        <w:tc>
          <w:tcPr>
            <w:tcW w:w="7835" w:type="dxa"/>
          </w:tcPr>
          <w:p w14:paraId="7B83EF12" w14:textId="61183901" w:rsidR="00512C9D" w:rsidRPr="00512C9D" w:rsidRDefault="00512C9D" w:rsidP="0069649A">
            <w:pPr>
              <w:pStyle w:val="ResumeTex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Top student </w:t>
            </w:r>
            <w:r w:rsidR="009732A1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1st</w:t>
            </w: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semester (86% average) in I.T (Software development 3rd year)</w:t>
            </w:r>
          </w:p>
          <w:p w14:paraId="244CA77F" w14:textId="4FD2087A" w:rsidR="0069649A" w:rsidRPr="00512C9D" w:rsidRDefault="0069649A" w:rsidP="00512C9D">
            <w:pPr>
              <w:pStyle w:val="ResumeTex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Student Council (2013)</w:t>
            </w:r>
          </w:p>
        </w:tc>
      </w:tr>
      <w:tr w:rsidR="0069649A" w:rsidRPr="00E566AB" w14:paraId="06CE62CC" w14:textId="77777777" w:rsidTr="00C65D8E">
        <w:trPr>
          <w:trHeight w:val="1124"/>
        </w:trPr>
        <w:tc>
          <w:tcPr>
            <w:tcW w:w="1780" w:type="dxa"/>
          </w:tcPr>
          <w:p w14:paraId="71EDCC5C" w14:textId="04FB2E3B" w:rsidR="0069649A" w:rsidRPr="00E566AB" w:rsidRDefault="0069649A" w:rsidP="00455215">
            <w:pPr>
              <w:pStyle w:val="Heading1"/>
              <w:jc w:val="center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t>Career</w:t>
            </w:r>
            <w:r w:rsidR="00E53E46" w:rsidRPr="00E566AB">
              <w:rPr>
                <w:sz w:val="24"/>
                <w:szCs w:val="24"/>
              </w:rPr>
              <w:t xml:space="preserve"> Goals</w:t>
            </w:r>
          </w:p>
        </w:tc>
        <w:tc>
          <w:tcPr>
            <w:tcW w:w="465" w:type="dxa"/>
          </w:tcPr>
          <w:p w14:paraId="4AC5E1CD" w14:textId="77777777" w:rsidR="0069649A" w:rsidRPr="00E566AB" w:rsidRDefault="0069649A" w:rsidP="00A36220">
            <w:pPr>
              <w:rPr>
                <w:sz w:val="24"/>
                <w:szCs w:val="24"/>
              </w:rPr>
            </w:pPr>
          </w:p>
        </w:tc>
        <w:tc>
          <w:tcPr>
            <w:tcW w:w="7835" w:type="dxa"/>
          </w:tcPr>
          <w:p w14:paraId="0784CFB5" w14:textId="77777777" w:rsidR="00E53E46" w:rsidRPr="00E566AB" w:rsidRDefault="00E53E46" w:rsidP="00E53E46">
            <w:pPr>
              <w:spacing w:after="120" w:line="360" w:lineRule="auto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Short Term</w:t>
            </w:r>
          </w:p>
          <w:p w14:paraId="4979FC04" w14:textId="5D33F4BE" w:rsidR="00E53E46" w:rsidRPr="00E566AB" w:rsidRDefault="00E53E46" w:rsidP="00E53E46">
            <w:pPr>
              <w:pStyle w:val="ResumeTex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To learn the fundamentals of </w:t>
            </w:r>
            <w:r w:rsidR="00983FFD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JavaScript</w:t>
            </w:r>
          </w:p>
          <w:p w14:paraId="0D5B68C1" w14:textId="6469CA12" w:rsidR="00E53E46" w:rsidRPr="00E566AB" w:rsidRDefault="00E53E46" w:rsidP="00E53E46">
            <w:pPr>
              <w:pStyle w:val="ResumeText"/>
              <w:rPr>
                <w:sz w:val="24"/>
                <w:szCs w:val="24"/>
              </w:rPr>
            </w:pPr>
          </w:p>
        </w:tc>
      </w:tr>
      <w:tr w:rsidR="00C65D8E" w:rsidRPr="00E566AB" w14:paraId="040D58C9" w14:textId="77777777" w:rsidTr="00C65D8E">
        <w:trPr>
          <w:trHeight w:val="1124"/>
        </w:trPr>
        <w:tc>
          <w:tcPr>
            <w:tcW w:w="1780" w:type="dxa"/>
          </w:tcPr>
          <w:p w14:paraId="40732144" w14:textId="585984D7" w:rsidR="00C65D8E" w:rsidRPr="00E566AB" w:rsidRDefault="00C65D8E" w:rsidP="00A36220">
            <w:pPr>
              <w:pStyle w:val="Heading1"/>
              <w:jc w:val="center"/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14:paraId="1BD01542" w14:textId="77777777" w:rsidR="00C65D8E" w:rsidRPr="00E566AB" w:rsidRDefault="00C65D8E" w:rsidP="00A36220">
            <w:pPr>
              <w:rPr>
                <w:sz w:val="24"/>
                <w:szCs w:val="24"/>
              </w:rPr>
            </w:pPr>
          </w:p>
        </w:tc>
        <w:tc>
          <w:tcPr>
            <w:tcW w:w="7835" w:type="dxa"/>
          </w:tcPr>
          <w:p w14:paraId="18CC3981" w14:textId="4A6BE71B" w:rsidR="00C65D8E" w:rsidRPr="00E566AB" w:rsidRDefault="00C65D8E" w:rsidP="00A36220">
            <w:pPr>
              <w:spacing w:after="120" w:line="360" w:lineRule="auto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Long Term</w:t>
            </w:r>
          </w:p>
          <w:p w14:paraId="7E404E6B" w14:textId="74B70E19" w:rsidR="00C65D8E" w:rsidRPr="00E566AB" w:rsidRDefault="00BC42CD" w:rsidP="00A36220">
            <w:pPr>
              <w:pStyle w:val="ResumeTex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C42CD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To obtain a </w:t>
            </w:r>
            <w:r w:rsidR="007F133C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BTech</w:t>
            </w:r>
            <w:r w:rsidRPr="00BC42CD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 xml:space="preserve"> in I.T (Software Development)</w:t>
            </w:r>
          </w:p>
        </w:tc>
      </w:tr>
      <w:tr w:rsidR="00C65D8E" w:rsidRPr="00E566AB" w14:paraId="455F9795" w14:textId="77777777" w:rsidTr="00C65D8E">
        <w:trPr>
          <w:trHeight w:val="1134"/>
        </w:trPr>
        <w:tc>
          <w:tcPr>
            <w:tcW w:w="1780" w:type="dxa"/>
          </w:tcPr>
          <w:p w14:paraId="64F8B758" w14:textId="145B6871" w:rsidR="00C65D8E" w:rsidRPr="00E566AB" w:rsidRDefault="00C65D8E" w:rsidP="00A36220">
            <w:pPr>
              <w:pStyle w:val="Heading1"/>
              <w:jc w:val="center"/>
              <w:rPr>
                <w:sz w:val="24"/>
                <w:szCs w:val="24"/>
              </w:rPr>
            </w:pPr>
            <w:r w:rsidRPr="00E566AB">
              <w:rPr>
                <w:sz w:val="24"/>
                <w:szCs w:val="24"/>
              </w:rPr>
              <w:t>References</w:t>
            </w:r>
          </w:p>
        </w:tc>
        <w:tc>
          <w:tcPr>
            <w:tcW w:w="465" w:type="dxa"/>
          </w:tcPr>
          <w:p w14:paraId="349E8EED" w14:textId="77777777" w:rsidR="00C65D8E" w:rsidRPr="00E566AB" w:rsidRDefault="00C65D8E" w:rsidP="00A36220">
            <w:pPr>
              <w:rPr>
                <w:sz w:val="24"/>
                <w:szCs w:val="24"/>
              </w:rPr>
            </w:pPr>
          </w:p>
        </w:tc>
        <w:tc>
          <w:tcPr>
            <w:tcW w:w="7835" w:type="dxa"/>
          </w:tcPr>
          <w:p w14:paraId="0DA990FE" w14:textId="637BF92E" w:rsidR="00C65D8E" w:rsidRPr="00E566AB" w:rsidRDefault="00C65D8E" w:rsidP="00C65D8E">
            <w:pPr>
              <w:pStyle w:val="ListParagraph"/>
              <w:numPr>
                <w:ilvl w:val="0"/>
                <w:numId w:val="7"/>
              </w:numPr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Simukai Musiyiwa 076 991 2183 (Lecturer)</w:t>
            </w:r>
          </w:p>
          <w:p w14:paraId="4A515286" w14:textId="77777777" w:rsidR="00C65D8E" w:rsidRPr="00E566AB" w:rsidRDefault="00C65D8E" w:rsidP="00C65D8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566AB">
              <w:rPr>
                <w:rFonts w:ascii="Helvetica World" w:hAnsi="Helvetica World" w:cs="Helvetica World"/>
                <w:color w:val="404040"/>
                <w:sz w:val="24"/>
                <w:szCs w:val="24"/>
              </w:rPr>
              <w:t>Adie Jansen Van Rensburg 083 452 4412 (Lecturer)</w:t>
            </w:r>
          </w:p>
          <w:p w14:paraId="261337D3" w14:textId="77777777" w:rsidR="00C65D8E" w:rsidRPr="00E566AB" w:rsidRDefault="00C65D8E" w:rsidP="00C65D8E">
            <w:pPr>
              <w:pStyle w:val="ListParagraph"/>
              <w:rPr>
                <w:rFonts w:ascii="Helvetica World" w:hAnsi="Helvetica World" w:cs="Helvetica World"/>
                <w:color w:val="404040"/>
                <w:sz w:val="24"/>
                <w:szCs w:val="24"/>
              </w:rPr>
            </w:pPr>
          </w:p>
          <w:p w14:paraId="1CE2D705" w14:textId="77777777" w:rsidR="00C65D8E" w:rsidRPr="00E566AB" w:rsidRDefault="00C65D8E" w:rsidP="00C65D8E">
            <w:pPr>
              <w:rPr>
                <w:sz w:val="24"/>
                <w:szCs w:val="24"/>
              </w:rPr>
            </w:pPr>
          </w:p>
        </w:tc>
      </w:tr>
    </w:tbl>
    <w:p w14:paraId="28448ECE" w14:textId="77777777" w:rsidR="00E53E46" w:rsidRPr="00E566AB" w:rsidRDefault="00E53E46" w:rsidP="00E53E46">
      <w:pPr>
        <w:pStyle w:val="Heading1"/>
        <w:ind w:left="2160"/>
        <w:jc w:val="left"/>
        <w:rPr>
          <w:rFonts w:ascii="Helvetica World" w:eastAsiaTheme="minorHAnsi" w:hAnsi="Helvetica World" w:cs="Helvetica World"/>
          <w:caps w:val="0"/>
          <w:color w:val="404040"/>
          <w:sz w:val="24"/>
          <w:szCs w:val="24"/>
        </w:rPr>
      </w:pPr>
      <w:r w:rsidRPr="00E566AB">
        <w:rPr>
          <w:rFonts w:ascii="Helvetica World" w:eastAsiaTheme="minorHAnsi" w:hAnsi="Helvetica World" w:cs="Helvetica World"/>
          <w:caps w:val="0"/>
          <w:color w:val="404040"/>
          <w:sz w:val="24"/>
          <w:szCs w:val="24"/>
        </w:rPr>
        <w:t xml:space="preserve">  </w:t>
      </w:r>
    </w:p>
    <w:p w14:paraId="4E18DB45" w14:textId="77777777" w:rsidR="00E2273C" w:rsidRPr="00E566AB" w:rsidRDefault="00E2273C" w:rsidP="00CC5A0E">
      <w:pPr>
        <w:tabs>
          <w:tab w:val="left" w:pos="8895"/>
        </w:tabs>
        <w:rPr>
          <w:sz w:val="24"/>
          <w:szCs w:val="24"/>
        </w:rPr>
      </w:pPr>
    </w:p>
    <w:sectPr w:rsidR="00E2273C" w:rsidRPr="00E566AB" w:rsidSect="00CC5A0E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DBDA0" w14:textId="77777777" w:rsidR="00F55831" w:rsidRDefault="00F55831">
      <w:pPr>
        <w:spacing w:before="0" w:after="0" w:line="240" w:lineRule="auto"/>
      </w:pPr>
      <w:r>
        <w:separator/>
      </w:r>
    </w:p>
  </w:endnote>
  <w:endnote w:type="continuationSeparator" w:id="0">
    <w:p w14:paraId="29393EBF" w14:textId="77777777" w:rsidR="00F55831" w:rsidRDefault="00F558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World">
    <w:altName w:val="Arial"/>
    <w:charset w:val="00"/>
    <w:family w:val="swiss"/>
    <w:pitch w:val="variable"/>
    <w:sig w:usb0="00000000" w:usb1="C0007FFB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3260B" w14:textId="77777777" w:rsidR="00F55831" w:rsidRDefault="00F55831">
      <w:pPr>
        <w:spacing w:before="0" w:after="0" w:line="240" w:lineRule="auto"/>
      </w:pPr>
      <w:r>
        <w:separator/>
      </w:r>
    </w:p>
  </w:footnote>
  <w:footnote w:type="continuationSeparator" w:id="0">
    <w:p w14:paraId="0A943BA8" w14:textId="77777777" w:rsidR="00F55831" w:rsidRDefault="00F558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1F9C"/>
    <w:multiLevelType w:val="hybridMultilevel"/>
    <w:tmpl w:val="59AE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D188E"/>
    <w:multiLevelType w:val="hybridMultilevel"/>
    <w:tmpl w:val="39A032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70C6C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4EA"/>
    <w:multiLevelType w:val="hybridMultilevel"/>
    <w:tmpl w:val="0248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D393D"/>
    <w:multiLevelType w:val="hybridMultilevel"/>
    <w:tmpl w:val="4566C7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A511A"/>
    <w:multiLevelType w:val="hybridMultilevel"/>
    <w:tmpl w:val="EDBC06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E7A54"/>
    <w:multiLevelType w:val="hybridMultilevel"/>
    <w:tmpl w:val="99A8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D5EDE"/>
    <w:multiLevelType w:val="hybridMultilevel"/>
    <w:tmpl w:val="76063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03B"/>
    <w:rsid w:val="00004A13"/>
    <w:rsid w:val="00006D4F"/>
    <w:rsid w:val="00010B1C"/>
    <w:rsid w:val="00047798"/>
    <w:rsid w:val="00053EA8"/>
    <w:rsid w:val="000779EA"/>
    <w:rsid w:val="00082798"/>
    <w:rsid w:val="000A6060"/>
    <w:rsid w:val="000D1841"/>
    <w:rsid w:val="000E0BBA"/>
    <w:rsid w:val="000E0C41"/>
    <w:rsid w:val="000F6E37"/>
    <w:rsid w:val="00105232"/>
    <w:rsid w:val="001306D0"/>
    <w:rsid w:val="001377B2"/>
    <w:rsid w:val="00160174"/>
    <w:rsid w:val="001656F6"/>
    <w:rsid w:val="00176919"/>
    <w:rsid w:val="001958B4"/>
    <w:rsid w:val="001A6537"/>
    <w:rsid w:val="001B35FF"/>
    <w:rsid w:val="001C5CE5"/>
    <w:rsid w:val="001E308C"/>
    <w:rsid w:val="001F198B"/>
    <w:rsid w:val="001F2BDF"/>
    <w:rsid w:val="002160AC"/>
    <w:rsid w:val="0022522D"/>
    <w:rsid w:val="00237ED8"/>
    <w:rsid w:val="00240D2F"/>
    <w:rsid w:val="002415A0"/>
    <w:rsid w:val="00274E4A"/>
    <w:rsid w:val="002A5BF1"/>
    <w:rsid w:val="002F2761"/>
    <w:rsid w:val="002F656A"/>
    <w:rsid w:val="00301B70"/>
    <w:rsid w:val="00397D10"/>
    <w:rsid w:val="003C44E7"/>
    <w:rsid w:val="003D31A0"/>
    <w:rsid w:val="003E57C4"/>
    <w:rsid w:val="003E5F79"/>
    <w:rsid w:val="00411650"/>
    <w:rsid w:val="004146A9"/>
    <w:rsid w:val="00421498"/>
    <w:rsid w:val="00431CDA"/>
    <w:rsid w:val="00455215"/>
    <w:rsid w:val="0045781D"/>
    <w:rsid w:val="00466267"/>
    <w:rsid w:val="00466F03"/>
    <w:rsid w:val="004907C4"/>
    <w:rsid w:val="004A105C"/>
    <w:rsid w:val="004A63B1"/>
    <w:rsid w:val="004C7E26"/>
    <w:rsid w:val="00500FDB"/>
    <w:rsid w:val="00511123"/>
    <w:rsid w:val="00512C9D"/>
    <w:rsid w:val="005264B4"/>
    <w:rsid w:val="0057357E"/>
    <w:rsid w:val="005D6F42"/>
    <w:rsid w:val="005F00CD"/>
    <w:rsid w:val="00667482"/>
    <w:rsid w:val="00680C8D"/>
    <w:rsid w:val="0069403B"/>
    <w:rsid w:val="0069649A"/>
    <w:rsid w:val="006C26EA"/>
    <w:rsid w:val="006E306D"/>
    <w:rsid w:val="00703FF0"/>
    <w:rsid w:val="00724110"/>
    <w:rsid w:val="00734107"/>
    <w:rsid w:val="007350AA"/>
    <w:rsid w:val="0074524F"/>
    <w:rsid w:val="00754137"/>
    <w:rsid w:val="00756521"/>
    <w:rsid w:val="00763255"/>
    <w:rsid w:val="007772A1"/>
    <w:rsid w:val="00791331"/>
    <w:rsid w:val="007B099D"/>
    <w:rsid w:val="007B4686"/>
    <w:rsid w:val="007D5451"/>
    <w:rsid w:val="007F133C"/>
    <w:rsid w:val="008621E7"/>
    <w:rsid w:val="00863537"/>
    <w:rsid w:val="00864514"/>
    <w:rsid w:val="00873B9D"/>
    <w:rsid w:val="0087568E"/>
    <w:rsid w:val="00883A50"/>
    <w:rsid w:val="008973A6"/>
    <w:rsid w:val="008A1D9D"/>
    <w:rsid w:val="008A5044"/>
    <w:rsid w:val="00905E22"/>
    <w:rsid w:val="00926C65"/>
    <w:rsid w:val="00932B57"/>
    <w:rsid w:val="00947A85"/>
    <w:rsid w:val="00955E80"/>
    <w:rsid w:val="009732A1"/>
    <w:rsid w:val="00983FFD"/>
    <w:rsid w:val="009941C3"/>
    <w:rsid w:val="009949E9"/>
    <w:rsid w:val="00996705"/>
    <w:rsid w:val="009A159F"/>
    <w:rsid w:val="009A7678"/>
    <w:rsid w:val="009A77B9"/>
    <w:rsid w:val="009F416A"/>
    <w:rsid w:val="00A0282C"/>
    <w:rsid w:val="00A47CC6"/>
    <w:rsid w:val="00A77FB3"/>
    <w:rsid w:val="00A85AFE"/>
    <w:rsid w:val="00AA24F8"/>
    <w:rsid w:val="00AD601C"/>
    <w:rsid w:val="00AE4CD9"/>
    <w:rsid w:val="00AF1ED8"/>
    <w:rsid w:val="00B11BAF"/>
    <w:rsid w:val="00B162EF"/>
    <w:rsid w:val="00B3460C"/>
    <w:rsid w:val="00B402DA"/>
    <w:rsid w:val="00B55523"/>
    <w:rsid w:val="00B81E27"/>
    <w:rsid w:val="00BA2F58"/>
    <w:rsid w:val="00BC3651"/>
    <w:rsid w:val="00BC42CD"/>
    <w:rsid w:val="00BC5A87"/>
    <w:rsid w:val="00BE19A6"/>
    <w:rsid w:val="00BF5016"/>
    <w:rsid w:val="00C15E3F"/>
    <w:rsid w:val="00C1600A"/>
    <w:rsid w:val="00C221CB"/>
    <w:rsid w:val="00C6425B"/>
    <w:rsid w:val="00C65D8E"/>
    <w:rsid w:val="00C71490"/>
    <w:rsid w:val="00C7335F"/>
    <w:rsid w:val="00C86CE7"/>
    <w:rsid w:val="00CC5A0E"/>
    <w:rsid w:val="00CC7ECC"/>
    <w:rsid w:val="00CD71E2"/>
    <w:rsid w:val="00CF542B"/>
    <w:rsid w:val="00D21240"/>
    <w:rsid w:val="00D2188D"/>
    <w:rsid w:val="00D429AF"/>
    <w:rsid w:val="00D47FF1"/>
    <w:rsid w:val="00D54012"/>
    <w:rsid w:val="00D5601B"/>
    <w:rsid w:val="00D62836"/>
    <w:rsid w:val="00DA785C"/>
    <w:rsid w:val="00DC3315"/>
    <w:rsid w:val="00DD32C8"/>
    <w:rsid w:val="00DE040D"/>
    <w:rsid w:val="00DE678C"/>
    <w:rsid w:val="00DF40F3"/>
    <w:rsid w:val="00E2273C"/>
    <w:rsid w:val="00E24FC3"/>
    <w:rsid w:val="00E35FDC"/>
    <w:rsid w:val="00E40EF5"/>
    <w:rsid w:val="00E53E46"/>
    <w:rsid w:val="00E566AB"/>
    <w:rsid w:val="00E70A6C"/>
    <w:rsid w:val="00EF771F"/>
    <w:rsid w:val="00EF7C5E"/>
    <w:rsid w:val="00F11411"/>
    <w:rsid w:val="00F344FC"/>
    <w:rsid w:val="00F3567F"/>
    <w:rsid w:val="00F41A23"/>
    <w:rsid w:val="00F46378"/>
    <w:rsid w:val="00F55831"/>
    <w:rsid w:val="00F756F1"/>
    <w:rsid w:val="00F7723B"/>
    <w:rsid w:val="00FA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40C8AB"/>
  <w15:chartTrackingRefBased/>
  <w15:docId w15:val="{D1B9A9FC-A3E1-4607-80EB-625CB7CE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5D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8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841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7305CB91F6489DAA6B253285578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0BC01-751F-4BCA-BB68-FD8DDD858FC7}"/>
      </w:docPartPr>
      <w:docPartBody>
        <w:p w:rsidR="001016D5" w:rsidRDefault="005F0F43">
          <w:pPr>
            <w:pStyle w:val="1C7305CB91F6489DAA6B253285578288"/>
          </w:pPr>
          <w:r>
            <w:t>[Your Name]</w:t>
          </w:r>
        </w:p>
      </w:docPartBody>
    </w:docPart>
    <w:docPart>
      <w:docPartPr>
        <w:name w:val="63B4B4C635E049FA82AE2A544A3C3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001A8-8C01-42B3-84B0-2C574A19233C}"/>
      </w:docPartPr>
      <w:docPartBody>
        <w:p w:rsidR="001016D5" w:rsidRDefault="005F0F43">
          <w:pPr>
            <w:pStyle w:val="63B4B4C635E049FA82AE2A544A3C38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B44A5E3D014834A1412378BB835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E3A60-2186-44AB-904A-C50D117FBDC2}"/>
      </w:docPartPr>
      <w:docPartBody>
        <w:p w:rsidR="00327EC4" w:rsidRDefault="00327EC4" w:rsidP="00327EC4">
          <w:pPr>
            <w:pStyle w:val="DFB44A5E3D014834A1412378BB8351A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World">
    <w:altName w:val="Arial"/>
    <w:charset w:val="00"/>
    <w:family w:val="swiss"/>
    <w:pitch w:val="variable"/>
    <w:sig w:usb0="00000000" w:usb1="C0007FFB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69F"/>
    <w:rsid w:val="00043393"/>
    <w:rsid w:val="001016D5"/>
    <w:rsid w:val="00153022"/>
    <w:rsid w:val="00234433"/>
    <w:rsid w:val="00287F3E"/>
    <w:rsid w:val="002B59B3"/>
    <w:rsid w:val="00327EC4"/>
    <w:rsid w:val="00474969"/>
    <w:rsid w:val="004D556C"/>
    <w:rsid w:val="00503E53"/>
    <w:rsid w:val="005F0F43"/>
    <w:rsid w:val="0074269F"/>
    <w:rsid w:val="007B2568"/>
    <w:rsid w:val="00810B1B"/>
    <w:rsid w:val="008243B6"/>
    <w:rsid w:val="0088393F"/>
    <w:rsid w:val="0092286F"/>
    <w:rsid w:val="00950229"/>
    <w:rsid w:val="00B36478"/>
    <w:rsid w:val="00BB157A"/>
    <w:rsid w:val="00D22E01"/>
    <w:rsid w:val="00D237FF"/>
    <w:rsid w:val="00D4586F"/>
    <w:rsid w:val="00E26718"/>
    <w:rsid w:val="00E925F2"/>
    <w:rsid w:val="00E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199F4831449C6B152E9A60E818F9E">
    <w:name w:val="746199F4831449C6B152E9A60E818F9E"/>
  </w:style>
  <w:style w:type="paragraph" w:customStyle="1" w:styleId="24DEF1EF595041D8ADD101B91348123F">
    <w:name w:val="24DEF1EF595041D8ADD101B91348123F"/>
  </w:style>
  <w:style w:type="paragraph" w:customStyle="1" w:styleId="CADAC1C1D439415EAE7A227EEC70DE05">
    <w:name w:val="CADAC1C1D439415EAE7A227EEC70DE05"/>
  </w:style>
  <w:style w:type="paragraph" w:customStyle="1" w:styleId="C8C7FBD936354876A2B0FD16EA8A5811">
    <w:name w:val="C8C7FBD936354876A2B0FD16EA8A5811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6A3A3A4B016D41E5A0142A46820BCAFE">
    <w:name w:val="6A3A3A4B016D41E5A0142A46820BCAFE"/>
  </w:style>
  <w:style w:type="paragraph" w:customStyle="1" w:styleId="1C7305CB91F6489DAA6B253285578288">
    <w:name w:val="1C7305CB91F6489DAA6B253285578288"/>
  </w:style>
  <w:style w:type="paragraph" w:customStyle="1" w:styleId="58CA0A8C5788434A995AAA3D377DE3C7">
    <w:name w:val="58CA0A8C5788434A995AAA3D377DE3C7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AA93B3B127BC4A92B28956BDD6B9A103">
    <w:name w:val="AA93B3B127BC4A92B28956BDD6B9A103"/>
  </w:style>
  <w:style w:type="character" w:styleId="PlaceholderText">
    <w:name w:val="Placeholder Text"/>
    <w:basedOn w:val="DefaultParagraphFont"/>
    <w:uiPriority w:val="99"/>
    <w:semiHidden/>
    <w:rsid w:val="00327EC4"/>
    <w:rPr>
      <w:color w:val="808080"/>
    </w:rPr>
  </w:style>
  <w:style w:type="paragraph" w:customStyle="1" w:styleId="63B4B4C635E049FA82AE2A544A3C3862">
    <w:name w:val="63B4B4C635E049FA82AE2A544A3C3862"/>
  </w:style>
  <w:style w:type="paragraph" w:customStyle="1" w:styleId="25176B87448942959E1F77A11E4C4F76">
    <w:name w:val="25176B87448942959E1F77A11E4C4F76"/>
  </w:style>
  <w:style w:type="paragraph" w:customStyle="1" w:styleId="9941265CBE4D48668482274F195D5996">
    <w:name w:val="9941265CBE4D48668482274F195D5996"/>
  </w:style>
  <w:style w:type="paragraph" w:customStyle="1" w:styleId="4B694E4D8D384F9386C5A0BB7081F35E">
    <w:name w:val="4B694E4D8D384F9386C5A0BB7081F35E"/>
  </w:style>
  <w:style w:type="paragraph" w:customStyle="1" w:styleId="9C789D0BB941416AB1C2CD7336D4B9FA">
    <w:name w:val="9C789D0BB941416AB1C2CD7336D4B9FA"/>
  </w:style>
  <w:style w:type="paragraph" w:customStyle="1" w:styleId="489D5BCE61F1442AA48F314CCE937EF2">
    <w:name w:val="489D5BCE61F1442AA48F314CCE937EF2"/>
  </w:style>
  <w:style w:type="paragraph" w:customStyle="1" w:styleId="29D180D795884572BE11729880ED082F">
    <w:name w:val="29D180D795884572BE11729880ED082F"/>
  </w:style>
  <w:style w:type="paragraph" w:customStyle="1" w:styleId="649FD828B9A44DBD87596AE107585CA6">
    <w:name w:val="649FD828B9A44DBD87596AE107585CA6"/>
  </w:style>
  <w:style w:type="paragraph" w:customStyle="1" w:styleId="503A339825C34BAEB30309C9565EFDA9">
    <w:name w:val="503A339825C34BAEB30309C9565EFDA9"/>
  </w:style>
  <w:style w:type="paragraph" w:customStyle="1" w:styleId="91791DFD27054253BC146EBD2E18CE33">
    <w:name w:val="91791DFD27054253BC146EBD2E18CE33"/>
  </w:style>
  <w:style w:type="paragraph" w:customStyle="1" w:styleId="3168C5B42F344D328F8023C07BF755AA">
    <w:name w:val="3168C5B42F344D328F8023C07BF755AA"/>
  </w:style>
  <w:style w:type="paragraph" w:customStyle="1" w:styleId="18FE0686F2C643DE903119CC994DA4F5">
    <w:name w:val="18FE0686F2C643DE903119CC994DA4F5"/>
    <w:rsid w:val="0074269F"/>
  </w:style>
  <w:style w:type="paragraph" w:customStyle="1" w:styleId="7C245EE2B1AB468487B00325075931FD">
    <w:name w:val="7C245EE2B1AB468487B00325075931FD"/>
    <w:rsid w:val="0074269F"/>
  </w:style>
  <w:style w:type="paragraph" w:customStyle="1" w:styleId="EB77A1E9939B40D1A84C22FE09E43A70">
    <w:name w:val="EB77A1E9939B40D1A84C22FE09E43A70"/>
    <w:rsid w:val="0074269F"/>
  </w:style>
  <w:style w:type="paragraph" w:customStyle="1" w:styleId="4611A22627F043E79A66809838817501">
    <w:name w:val="4611A22627F043E79A66809838817501"/>
    <w:rsid w:val="001016D5"/>
  </w:style>
  <w:style w:type="paragraph" w:customStyle="1" w:styleId="DFB44A5E3D014834A1412378BB8351A6">
    <w:name w:val="DFB44A5E3D014834A1412378BB8351A6"/>
    <w:rsid w:val="00327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CF2E77B-AC0D-499F-A94C-576C3E673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11775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cURRICULUM vITAE</dc:creator>
  <cp:keywords/>
  <cp:lastModifiedBy>Keoabetswe Nthite</cp:lastModifiedBy>
  <cp:revision>169</cp:revision>
  <cp:lastPrinted>2016-11-23T11:49:00Z</cp:lastPrinted>
  <dcterms:created xsi:type="dcterms:W3CDTF">2016-08-18T18:13:00Z</dcterms:created>
  <dcterms:modified xsi:type="dcterms:W3CDTF">2019-03-01T07:53:00Z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